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Pr="00654626" w:rsidRDefault="00B55FA5">
      <w:pPr>
        <w:pStyle w:val="a3"/>
        <w:jc w:val="right"/>
        <w:rPr>
          <w:lang w:eastAsia="zh-CN"/>
        </w:rPr>
      </w:pPr>
      <w:r w:rsidRPr="00654626">
        <w:fldChar w:fldCharType="begin"/>
      </w:r>
      <w:r w:rsidRPr="00654626">
        <w:rPr>
          <w:lang w:eastAsia="zh-CN"/>
        </w:rPr>
        <w:instrText xml:space="preserve"> SUBJECT  \* MERGEFORMAT </w:instrText>
      </w:r>
      <w:r w:rsidRPr="00654626">
        <w:fldChar w:fldCharType="separate"/>
      </w:r>
      <w:r w:rsidR="009616DF" w:rsidRPr="00654626">
        <w:rPr>
          <w:lang w:eastAsia="zh-CN"/>
        </w:rPr>
        <w:t>&lt;</w:t>
      </w:r>
      <w:r w:rsidR="009616DF" w:rsidRPr="00654626">
        <w:rPr>
          <w:rFonts w:hint="eastAsia"/>
          <w:lang w:eastAsia="zh-CN"/>
        </w:rPr>
        <w:t>LoveBook</w:t>
      </w:r>
      <w:r w:rsidR="009616DF" w:rsidRPr="00654626">
        <w:rPr>
          <w:lang w:eastAsia="zh-CN"/>
        </w:rPr>
        <w:t>&gt;</w:t>
      </w:r>
      <w:r w:rsidRPr="00654626">
        <w:fldChar w:fldCharType="end"/>
      </w:r>
    </w:p>
    <w:p w:rsidR="00B55FA5" w:rsidRPr="00654626" w:rsidRDefault="00B55FA5" w:rsidP="0059232E">
      <w:pPr>
        <w:pStyle w:val="a3"/>
        <w:wordWrap w:val="0"/>
        <w:jc w:val="right"/>
        <w:rPr>
          <w:lang w:eastAsia="zh-CN"/>
        </w:rPr>
      </w:pPr>
      <w:r w:rsidRPr="00654626">
        <w:fldChar w:fldCharType="begin"/>
      </w:r>
      <w:r w:rsidRPr="00654626">
        <w:rPr>
          <w:lang w:eastAsia="zh-CN"/>
        </w:rPr>
        <w:instrText xml:space="preserve"> TITLE  \* MERGEFORMAT </w:instrText>
      </w:r>
      <w:r w:rsidRPr="00654626">
        <w:fldChar w:fldCharType="separate"/>
      </w:r>
      <w:r w:rsidR="009616DF" w:rsidRPr="00654626">
        <w:rPr>
          <w:rFonts w:hint="eastAsia"/>
          <w:lang w:eastAsia="zh-CN"/>
        </w:rPr>
        <w:t>测试用例</w:t>
      </w:r>
      <w:r w:rsidRPr="00654626">
        <w:fldChar w:fldCharType="end"/>
      </w:r>
    </w:p>
    <w:p w:rsidR="00B55FA5" w:rsidRPr="00654626" w:rsidRDefault="00B55FA5">
      <w:pPr>
        <w:pStyle w:val="a3"/>
        <w:jc w:val="right"/>
        <w:rPr>
          <w:lang w:eastAsia="zh-CN"/>
        </w:rPr>
      </w:pPr>
    </w:p>
    <w:p w:rsidR="00B55FA5" w:rsidRPr="00654626" w:rsidRDefault="00342E2E">
      <w:pPr>
        <w:pStyle w:val="a3"/>
        <w:jc w:val="right"/>
        <w:rPr>
          <w:sz w:val="28"/>
          <w:lang w:eastAsia="zh-CN"/>
        </w:rPr>
      </w:pPr>
      <w:r w:rsidRPr="00654626">
        <w:rPr>
          <w:rFonts w:hint="eastAsia"/>
          <w:sz w:val="28"/>
          <w:lang w:eastAsia="zh-CN"/>
        </w:rPr>
        <w:t>版本</w:t>
      </w:r>
      <w:r w:rsidR="00B55FA5" w:rsidRPr="00654626">
        <w:rPr>
          <w:sz w:val="28"/>
          <w:lang w:eastAsia="zh-CN"/>
        </w:rPr>
        <w:t xml:space="preserve"> &lt;1.0&gt;</w:t>
      </w:r>
    </w:p>
    <w:p w:rsidR="00B55FA5" w:rsidRPr="00654626" w:rsidRDefault="00B55FA5">
      <w:pPr>
        <w:pStyle w:val="a3"/>
        <w:rPr>
          <w:sz w:val="28"/>
          <w:lang w:eastAsia="zh-CN"/>
        </w:rPr>
      </w:pPr>
    </w:p>
    <w:p w:rsidR="00B55FA5" w:rsidRPr="00654626" w:rsidRDefault="00B55FA5" w:rsidP="00902BBF">
      <w:pPr>
        <w:pStyle w:val="InfoBlue"/>
        <w:sectPr w:rsidR="00B55FA5" w:rsidRPr="0065462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Pr="00654626" w:rsidRDefault="00342E2E" w:rsidP="00342E2E">
      <w:pPr>
        <w:pStyle w:val="a3"/>
      </w:pPr>
      <w:r w:rsidRPr="00654626">
        <w:rPr>
          <w:rFonts w:hint="eastAsia"/>
        </w:rPr>
        <w:lastRenderedPageBreak/>
        <w:t>修订历史记录</w:t>
      </w:r>
    </w:p>
    <w:p w:rsidR="00B55FA5" w:rsidRPr="00654626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:rsidRPr="0065462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Pr="00654626" w:rsidRDefault="00342E2E" w:rsidP="00382609">
            <w:pPr>
              <w:pStyle w:val="Tabletext"/>
              <w:jc w:val="center"/>
              <w:rPr>
                <w:b/>
              </w:rPr>
            </w:pPr>
            <w:r w:rsidRPr="00654626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Pr="00654626" w:rsidRDefault="00342E2E" w:rsidP="00382609">
            <w:pPr>
              <w:pStyle w:val="Tabletext"/>
              <w:jc w:val="center"/>
              <w:rPr>
                <w:b/>
              </w:rPr>
            </w:pPr>
            <w:r w:rsidRPr="00654626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Pr="00654626" w:rsidRDefault="00342E2E" w:rsidP="00382609">
            <w:pPr>
              <w:pStyle w:val="Tabletext"/>
              <w:jc w:val="center"/>
              <w:rPr>
                <w:b/>
              </w:rPr>
            </w:pPr>
            <w:r w:rsidRPr="00654626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Pr="00654626" w:rsidRDefault="00342E2E" w:rsidP="00382609">
            <w:pPr>
              <w:pStyle w:val="Tabletext"/>
              <w:jc w:val="center"/>
              <w:rPr>
                <w:b/>
              </w:rPr>
            </w:pPr>
            <w:r w:rsidRPr="00654626">
              <w:rPr>
                <w:rFonts w:hint="eastAsia"/>
                <w:b/>
              </w:rPr>
              <w:t>作者</w:t>
            </w:r>
          </w:p>
        </w:tc>
      </w:tr>
      <w:tr w:rsidR="00342E2E" w:rsidRPr="0065462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Pr="00654626" w:rsidRDefault="001B0738" w:rsidP="00382609">
            <w:pPr>
              <w:pStyle w:val="Tabletext"/>
            </w:pPr>
            <w:r w:rsidRPr="00654626">
              <w:t>13</w:t>
            </w:r>
            <w:r w:rsidRPr="00654626">
              <w:rPr>
                <w:rFonts w:hint="eastAsia"/>
                <w:lang w:eastAsia="zh-CN"/>
              </w:rPr>
              <w:t>/9/2017</w:t>
            </w:r>
          </w:p>
        </w:tc>
        <w:tc>
          <w:tcPr>
            <w:tcW w:w="1152" w:type="dxa"/>
          </w:tcPr>
          <w:p w:rsidR="00342E2E" w:rsidRPr="00654626" w:rsidRDefault="001B0738" w:rsidP="00382609">
            <w:pPr>
              <w:pStyle w:val="Tabletext"/>
            </w:pPr>
            <w:r w:rsidRPr="00654626">
              <w:t>&lt;1.0</w:t>
            </w:r>
            <w:r w:rsidR="00342E2E" w:rsidRPr="00654626">
              <w:t>&gt;</w:t>
            </w:r>
          </w:p>
        </w:tc>
        <w:tc>
          <w:tcPr>
            <w:tcW w:w="3744" w:type="dxa"/>
          </w:tcPr>
          <w:p w:rsidR="00342E2E" w:rsidRPr="00654626" w:rsidRDefault="00342E2E" w:rsidP="000E5FFB">
            <w:pPr>
              <w:pStyle w:val="Tabletext"/>
            </w:pPr>
            <w:r w:rsidRPr="00654626">
              <w:t>&lt;</w:t>
            </w:r>
            <w:r w:rsidR="000E5FFB" w:rsidRPr="00654626">
              <w:rPr>
                <w:rFonts w:hint="eastAsia"/>
                <w:lang w:eastAsia="zh-CN"/>
              </w:rPr>
              <w:t>初次填写</w:t>
            </w:r>
            <w:r w:rsidRPr="00654626">
              <w:t>&gt;</w:t>
            </w:r>
          </w:p>
        </w:tc>
        <w:tc>
          <w:tcPr>
            <w:tcW w:w="2304" w:type="dxa"/>
          </w:tcPr>
          <w:p w:rsidR="00342E2E" w:rsidRPr="00654626" w:rsidRDefault="009F51C6" w:rsidP="00382609">
            <w:pPr>
              <w:pStyle w:val="Tabletext"/>
            </w:pPr>
            <w:r w:rsidRPr="00654626">
              <w:rPr>
                <w:rFonts w:hint="eastAsia"/>
                <w:lang w:eastAsia="zh-CN"/>
              </w:rPr>
              <w:t>欧阳三丰</w:t>
            </w:r>
          </w:p>
        </w:tc>
      </w:tr>
      <w:tr w:rsidR="00B55FA5" w:rsidRPr="0065462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Pr="00654626" w:rsidRDefault="00B55FA5">
            <w:pPr>
              <w:pStyle w:val="Tabletext"/>
            </w:pPr>
          </w:p>
        </w:tc>
      </w:tr>
      <w:tr w:rsidR="00B55FA5" w:rsidRPr="0065462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Pr="00654626" w:rsidRDefault="00B55FA5">
            <w:pPr>
              <w:pStyle w:val="Tabletext"/>
            </w:pPr>
          </w:p>
        </w:tc>
      </w:tr>
      <w:tr w:rsidR="00B55FA5" w:rsidRPr="0065462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Pr="00654626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Pr="00654626" w:rsidRDefault="00B55FA5">
            <w:pPr>
              <w:pStyle w:val="Tabletext"/>
            </w:pPr>
          </w:p>
        </w:tc>
      </w:tr>
    </w:tbl>
    <w:p w:rsidR="00B55FA5" w:rsidRPr="00654626" w:rsidRDefault="00B55FA5"/>
    <w:p w:rsidR="00B55FA5" w:rsidRPr="00654626" w:rsidRDefault="00B55FA5">
      <w:pPr>
        <w:pStyle w:val="a3"/>
      </w:pPr>
      <w:r w:rsidRPr="00654626">
        <w:br w:type="page"/>
      </w:r>
      <w:r w:rsidRPr="00654626">
        <w:lastRenderedPageBreak/>
        <w:t>Table of Contents</w:t>
      </w:r>
    </w:p>
    <w:p w:rsidR="004F3649" w:rsidRPr="00654626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654626">
        <w:fldChar w:fldCharType="begin"/>
      </w:r>
      <w:r w:rsidRPr="00654626">
        <w:instrText xml:space="preserve"> TOC \o "1-3" </w:instrText>
      </w:r>
      <w:r w:rsidRPr="00654626">
        <w:fldChar w:fldCharType="separate"/>
      </w:r>
      <w:r w:rsidR="004F3649" w:rsidRPr="00654626">
        <w:rPr>
          <w:noProof/>
        </w:rPr>
        <w:t>1.</w:t>
      </w:r>
      <w:r w:rsidR="004F3649" w:rsidRPr="00654626">
        <w:rPr>
          <w:noProof/>
          <w:kern w:val="2"/>
          <w:sz w:val="21"/>
          <w:szCs w:val="24"/>
          <w:lang w:eastAsia="zh-CN"/>
        </w:rPr>
        <w:tab/>
      </w:r>
      <w:r w:rsidR="004F3649" w:rsidRPr="00654626">
        <w:rPr>
          <w:rFonts w:hint="eastAsia"/>
          <w:noProof/>
        </w:rPr>
        <w:t>简介</w:t>
      </w:r>
      <w:r w:rsidR="004F3649" w:rsidRPr="00654626">
        <w:rPr>
          <w:noProof/>
        </w:rPr>
        <w:tab/>
      </w:r>
      <w:r w:rsidR="004F3649" w:rsidRPr="00654626">
        <w:rPr>
          <w:noProof/>
        </w:rPr>
        <w:fldChar w:fldCharType="begin"/>
      </w:r>
      <w:r w:rsidR="004F3649" w:rsidRPr="00654626">
        <w:rPr>
          <w:noProof/>
        </w:rPr>
        <w:instrText xml:space="preserve"> PAGEREF _Toc110843658 \h </w:instrText>
      </w:r>
      <w:r w:rsidR="00850C93" w:rsidRPr="00654626">
        <w:rPr>
          <w:noProof/>
        </w:rPr>
      </w:r>
      <w:r w:rsidR="004F3649" w:rsidRPr="00654626">
        <w:rPr>
          <w:noProof/>
        </w:rPr>
        <w:fldChar w:fldCharType="separate"/>
      </w:r>
      <w:r w:rsidR="009616DF" w:rsidRPr="00654626">
        <w:rPr>
          <w:noProof/>
        </w:rPr>
        <w:t>2</w:t>
      </w:r>
      <w:r w:rsidR="004F3649" w:rsidRPr="00654626">
        <w:rPr>
          <w:noProof/>
        </w:rPr>
        <w:fldChar w:fldCharType="end"/>
      </w:r>
    </w:p>
    <w:p w:rsidR="004F3649" w:rsidRPr="00654626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 w:rsidRPr="00654626">
        <w:rPr>
          <w:noProof/>
        </w:rPr>
        <w:t>1.1</w:t>
      </w:r>
      <w:r w:rsidRPr="00654626">
        <w:rPr>
          <w:noProof/>
          <w:kern w:val="2"/>
          <w:sz w:val="21"/>
          <w:szCs w:val="24"/>
          <w:lang w:eastAsia="zh-CN"/>
        </w:rPr>
        <w:tab/>
      </w:r>
      <w:r w:rsidRPr="00654626">
        <w:rPr>
          <w:rFonts w:hint="eastAsia"/>
          <w:noProof/>
        </w:rPr>
        <w:t>目的</w:t>
      </w:r>
      <w:r w:rsidRPr="00654626">
        <w:rPr>
          <w:noProof/>
        </w:rPr>
        <w:tab/>
      </w:r>
      <w:r w:rsidRPr="00654626">
        <w:rPr>
          <w:noProof/>
        </w:rPr>
        <w:fldChar w:fldCharType="begin"/>
      </w:r>
      <w:r w:rsidRPr="00654626">
        <w:rPr>
          <w:noProof/>
        </w:rPr>
        <w:instrText xml:space="preserve"> PAGEREF _Toc110843659 \h </w:instrText>
      </w:r>
      <w:r w:rsidR="00850C93" w:rsidRPr="00654626">
        <w:rPr>
          <w:noProof/>
        </w:rPr>
      </w:r>
      <w:r w:rsidRPr="00654626">
        <w:rPr>
          <w:noProof/>
        </w:rPr>
        <w:fldChar w:fldCharType="separate"/>
      </w:r>
      <w:r w:rsidR="009616DF" w:rsidRPr="00654626">
        <w:rPr>
          <w:noProof/>
        </w:rPr>
        <w:t>2</w:t>
      </w:r>
      <w:r w:rsidRPr="00654626">
        <w:rPr>
          <w:noProof/>
        </w:rPr>
        <w:fldChar w:fldCharType="end"/>
      </w:r>
    </w:p>
    <w:p w:rsidR="004F3649" w:rsidRPr="00654626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 w:rsidRPr="00654626">
        <w:rPr>
          <w:noProof/>
        </w:rPr>
        <w:t>1.2</w:t>
      </w:r>
      <w:r w:rsidRPr="00654626">
        <w:rPr>
          <w:noProof/>
          <w:kern w:val="2"/>
          <w:sz w:val="21"/>
          <w:szCs w:val="24"/>
          <w:lang w:eastAsia="zh-CN"/>
        </w:rPr>
        <w:tab/>
      </w:r>
      <w:r w:rsidRPr="00654626">
        <w:rPr>
          <w:rFonts w:hint="eastAsia"/>
          <w:noProof/>
        </w:rPr>
        <w:t>范围</w:t>
      </w:r>
      <w:r w:rsidRPr="00654626">
        <w:rPr>
          <w:noProof/>
        </w:rPr>
        <w:tab/>
      </w:r>
      <w:r w:rsidRPr="00654626">
        <w:rPr>
          <w:noProof/>
        </w:rPr>
        <w:fldChar w:fldCharType="begin"/>
      </w:r>
      <w:r w:rsidRPr="00654626">
        <w:rPr>
          <w:noProof/>
        </w:rPr>
        <w:instrText xml:space="preserve"> PAGEREF _Toc110843660 \h </w:instrText>
      </w:r>
      <w:r w:rsidR="00850C93" w:rsidRPr="00654626">
        <w:rPr>
          <w:noProof/>
        </w:rPr>
      </w:r>
      <w:r w:rsidRPr="00654626">
        <w:rPr>
          <w:noProof/>
        </w:rPr>
        <w:fldChar w:fldCharType="separate"/>
      </w:r>
      <w:r w:rsidR="009616DF" w:rsidRPr="00654626">
        <w:rPr>
          <w:noProof/>
        </w:rPr>
        <w:t>2</w:t>
      </w:r>
      <w:r w:rsidRPr="00654626">
        <w:rPr>
          <w:noProof/>
        </w:rPr>
        <w:fldChar w:fldCharType="end"/>
      </w:r>
    </w:p>
    <w:p w:rsidR="004F3649" w:rsidRPr="00654626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 w:rsidRPr="00654626">
        <w:rPr>
          <w:noProof/>
          <w:lang w:eastAsia="zh-CN"/>
        </w:rPr>
        <w:t>1.3</w:t>
      </w:r>
      <w:r w:rsidRPr="00654626">
        <w:rPr>
          <w:noProof/>
          <w:kern w:val="2"/>
          <w:sz w:val="21"/>
          <w:szCs w:val="24"/>
          <w:lang w:eastAsia="zh-CN"/>
        </w:rPr>
        <w:tab/>
      </w:r>
      <w:r w:rsidRPr="00654626">
        <w:rPr>
          <w:rFonts w:hint="eastAsia"/>
          <w:noProof/>
          <w:lang w:eastAsia="zh-CN"/>
        </w:rPr>
        <w:t>定义、首字母缩写词和缩略语</w:t>
      </w:r>
      <w:r w:rsidRPr="00654626">
        <w:rPr>
          <w:noProof/>
          <w:lang w:eastAsia="zh-CN"/>
        </w:rPr>
        <w:tab/>
      </w:r>
      <w:r w:rsidRPr="00654626">
        <w:rPr>
          <w:noProof/>
        </w:rPr>
        <w:fldChar w:fldCharType="begin"/>
      </w:r>
      <w:r w:rsidRPr="00654626">
        <w:rPr>
          <w:noProof/>
          <w:lang w:eastAsia="zh-CN"/>
        </w:rPr>
        <w:instrText xml:space="preserve"> PAGEREF _Toc110843661 \h </w:instrText>
      </w:r>
      <w:r w:rsidR="00850C93" w:rsidRPr="00654626">
        <w:rPr>
          <w:noProof/>
        </w:rPr>
      </w:r>
      <w:r w:rsidRPr="00654626">
        <w:rPr>
          <w:noProof/>
        </w:rPr>
        <w:fldChar w:fldCharType="separate"/>
      </w:r>
      <w:r w:rsidR="009616DF" w:rsidRPr="00654626">
        <w:rPr>
          <w:noProof/>
          <w:lang w:eastAsia="zh-CN"/>
        </w:rPr>
        <w:t>2</w:t>
      </w:r>
      <w:r w:rsidRPr="00654626">
        <w:rPr>
          <w:noProof/>
        </w:rPr>
        <w:fldChar w:fldCharType="end"/>
      </w:r>
    </w:p>
    <w:p w:rsidR="004F3649" w:rsidRPr="00654626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 w:rsidRPr="00654626">
        <w:rPr>
          <w:noProof/>
          <w:lang w:eastAsia="zh-CN"/>
        </w:rPr>
        <w:t>1.4</w:t>
      </w:r>
      <w:r w:rsidRPr="00654626">
        <w:rPr>
          <w:noProof/>
          <w:kern w:val="2"/>
          <w:sz w:val="21"/>
          <w:szCs w:val="24"/>
          <w:lang w:eastAsia="zh-CN"/>
        </w:rPr>
        <w:tab/>
      </w:r>
      <w:r w:rsidRPr="00654626">
        <w:rPr>
          <w:rFonts w:hint="eastAsia"/>
          <w:noProof/>
          <w:lang w:eastAsia="zh-CN"/>
        </w:rPr>
        <w:t>参考资料</w:t>
      </w:r>
      <w:r w:rsidRPr="00654626">
        <w:rPr>
          <w:noProof/>
          <w:lang w:eastAsia="zh-CN"/>
        </w:rPr>
        <w:tab/>
      </w:r>
      <w:r w:rsidRPr="00654626">
        <w:rPr>
          <w:noProof/>
        </w:rPr>
        <w:fldChar w:fldCharType="begin"/>
      </w:r>
      <w:r w:rsidRPr="00654626">
        <w:rPr>
          <w:noProof/>
          <w:lang w:eastAsia="zh-CN"/>
        </w:rPr>
        <w:instrText xml:space="preserve"> PAGEREF _Toc110843662 \h </w:instrText>
      </w:r>
      <w:r w:rsidR="00850C93" w:rsidRPr="00654626">
        <w:rPr>
          <w:noProof/>
        </w:rPr>
      </w:r>
      <w:r w:rsidRPr="00654626">
        <w:rPr>
          <w:noProof/>
        </w:rPr>
        <w:fldChar w:fldCharType="separate"/>
      </w:r>
      <w:r w:rsidR="009616DF" w:rsidRPr="00654626">
        <w:rPr>
          <w:noProof/>
          <w:lang w:eastAsia="zh-CN"/>
        </w:rPr>
        <w:t>2</w:t>
      </w:r>
      <w:r w:rsidRPr="00654626">
        <w:rPr>
          <w:noProof/>
        </w:rPr>
        <w:fldChar w:fldCharType="end"/>
      </w:r>
    </w:p>
    <w:p w:rsidR="004F3649" w:rsidRPr="00654626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 w:rsidRPr="00654626">
        <w:rPr>
          <w:noProof/>
          <w:lang w:eastAsia="zh-CN"/>
        </w:rPr>
        <w:t>1.5</w:t>
      </w:r>
      <w:r w:rsidRPr="00654626">
        <w:rPr>
          <w:noProof/>
          <w:kern w:val="2"/>
          <w:sz w:val="21"/>
          <w:szCs w:val="24"/>
          <w:lang w:eastAsia="zh-CN"/>
        </w:rPr>
        <w:tab/>
      </w:r>
      <w:r w:rsidRPr="00654626">
        <w:rPr>
          <w:rFonts w:hint="eastAsia"/>
          <w:noProof/>
          <w:lang w:eastAsia="zh-CN"/>
        </w:rPr>
        <w:t>概述</w:t>
      </w:r>
      <w:r w:rsidRPr="00654626">
        <w:rPr>
          <w:noProof/>
          <w:lang w:eastAsia="zh-CN"/>
        </w:rPr>
        <w:tab/>
      </w:r>
      <w:r w:rsidRPr="00654626">
        <w:rPr>
          <w:noProof/>
        </w:rPr>
        <w:fldChar w:fldCharType="begin"/>
      </w:r>
      <w:r w:rsidRPr="00654626">
        <w:rPr>
          <w:noProof/>
          <w:lang w:eastAsia="zh-CN"/>
        </w:rPr>
        <w:instrText xml:space="preserve"> PAGEREF _Toc110843663 \h </w:instrText>
      </w:r>
      <w:r w:rsidR="00850C93" w:rsidRPr="00654626">
        <w:rPr>
          <w:noProof/>
        </w:rPr>
      </w:r>
      <w:r w:rsidRPr="00654626">
        <w:rPr>
          <w:noProof/>
        </w:rPr>
        <w:fldChar w:fldCharType="separate"/>
      </w:r>
      <w:r w:rsidR="009616DF" w:rsidRPr="00654626">
        <w:rPr>
          <w:noProof/>
          <w:lang w:eastAsia="zh-CN"/>
        </w:rPr>
        <w:t>2</w:t>
      </w:r>
      <w:r w:rsidRPr="00654626">
        <w:rPr>
          <w:noProof/>
        </w:rPr>
        <w:fldChar w:fldCharType="end"/>
      </w:r>
    </w:p>
    <w:p w:rsidR="004F3649" w:rsidRPr="00654626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654626">
        <w:rPr>
          <w:noProof/>
          <w:lang w:eastAsia="zh-CN"/>
        </w:rPr>
        <w:t>2.</w:t>
      </w:r>
      <w:r w:rsidRPr="00654626">
        <w:rPr>
          <w:noProof/>
          <w:kern w:val="2"/>
          <w:sz w:val="21"/>
          <w:szCs w:val="24"/>
          <w:lang w:eastAsia="zh-CN"/>
        </w:rPr>
        <w:tab/>
      </w:r>
      <w:r w:rsidRPr="00654626">
        <w:rPr>
          <w:rFonts w:hint="eastAsia"/>
          <w:noProof/>
          <w:lang w:eastAsia="zh-CN"/>
        </w:rPr>
        <w:t>测试用例分类</w:t>
      </w:r>
      <w:r w:rsidRPr="00654626">
        <w:rPr>
          <w:noProof/>
          <w:lang w:eastAsia="zh-CN"/>
        </w:rPr>
        <w:t>1</w:t>
      </w:r>
      <w:r w:rsidRPr="00654626">
        <w:rPr>
          <w:noProof/>
          <w:lang w:eastAsia="zh-CN"/>
        </w:rPr>
        <w:tab/>
      </w:r>
      <w:r w:rsidRPr="00654626">
        <w:rPr>
          <w:noProof/>
        </w:rPr>
        <w:fldChar w:fldCharType="begin"/>
      </w:r>
      <w:r w:rsidRPr="00654626">
        <w:rPr>
          <w:noProof/>
          <w:lang w:eastAsia="zh-CN"/>
        </w:rPr>
        <w:instrText xml:space="preserve"> PAGEREF _Toc110843664 \h </w:instrText>
      </w:r>
      <w:r w:rsidR="00850C93" w:rsidRPr="00654626">
        <w:rPr>
          <w:noProof/>
        </w:rPr>
      </w:r>
      <w:r w:rsidRPr="00654626">
        <w:rPr>
          <w:noProof/>
        </w:rPr>
        <w:fldChar w:fldCharType="separate"/>
      </w:r>
      <w:r w:rsidR="009616DF" w:rsidRPr="00654626">
        <w:rPr>
          <w:noProof/>
          <w:lang w:eastAsia="zh-CN"/>
        </w:rPr>
        <w:t>2</w:t>
      </w:r>
      <w:r w:rsidRPr="00654626">
        <w:rPr>
          <w:noProof/>
        </w:rPr>
        <w:fldChar w:fldCharType="end"/>
      </w:r>
    </w:p>
    <w:p w:rsidR="004F3649" w:rsidRPr="00654626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 w:rsidRPr="00654626">
        <w:rPr>
          <w:noProof/>
          <w:lang w:eastAsia="zh-CN"/>
        </w:rPr>
        <w:t>2.1</w:t>
      </w:r>
      <w:r w:rsidRPr="00654626">
        <w:rPr>
          <w:noProof/>
          <w:kern w:val="2"/>
          <w:sz w:val="21"/>
          <w:szCs w:val="24"/>
          <w:lang w:eastAsia="zh-CN"/>
        </w:rPr>
        <w:tab/>
      </w:r>
      <w:r w:rsidRPr="00654626">
        <w:rPr>
          <w:rFonts w:hint="eastAsia"/>
          <w:noProof/>
          <w:lang w:eastAsia="zh-CN"/>
        </w:rPr>
        <w:t>测试用例</w:t>
      </w:r>
      <w:r w:rsidRPr="00654626">
        <w:rPr>
          <w:noProof/>
          <w:lang w:eastAsia="zh-CN"/>
        </w:rPr>
        <w:t xml:space="preserve"> #1</w:t>
      </w:r>
      <w:r w:rsidRPr="00654626">
        <w:rPr>
          <w:noProof/>
        </w:rPr>
        <w:tab/>
      </w:r>
      <w:r w:rsidRPr="00654626">
        <w:rPr>
          <w:noProof/>
        </w:rPr>
        <w:fldChar w:fldCharType="begin"/>
      </w:r>
      <w:r w:rsidRPr="00654626">
        <w:rPr>
          <w:noProof/>
        </w:rPr>
        <w:instrText xml:space="preserve"> PAGEREF _Toc110843665 \h </w:instrText>
      </w:r>
      <w:r w:rsidR="00850C93" w:rsidRPr="00654626">
        <w:rPr>
          <w:noProof/>
        </w:rPr>
      </w:r>
      <w:r w:rsidRPr="00654626">
        <w:rPr>
          <w:noProof/>
        </w:rPr>
        <w:fldChar w:fldCharType="separate"/>
      </w:r>
      <w:r w:rsidR="009616DF" w:rsidRPr="00654626">
        <w:rPr>
          <w:noProof/>
        </w:rPr>
        <w:t>2</w:t>
      </w:r>
      <w:r w:rsidRPr="00654626">
        <w:rPr>
          <w:noProof/>
        </w:rPr>
        <w:fldChar w:fldCharType="end"/>
      </w:r>
    </w:p>
    <w:p w:rsidR="00B55FA5" w:rsidRPr="00654626" w:rsidRDefault="00B55FA5">
      <w:pPr>
        <w:pStyle w:val="a3"/>
        <w:rPr>
          <w:rFonts w:hint="eastAsia"/>
          <w:lang w:eastAsia="zh-CN"/>
        </w:rPr>
      </w:pPr>
      <w:r w:rsidRPr="00654626">
        <w:rPr>
          <w:b w:val="0"/>
        </w:rPr>
        <w:fldChar w:fldCharType="end"/>
      </w:r>
      <w:r w:rsidRPr="00654626">
        <w:br w:type="page"/>
      </w:r>
      <w:r w:rsidRPr="00654626">
        <w:lastRenderedPageBreak/>
        <w:fldChar w:fldCharType="begin"/>
      </w:r>
      <w:r w:rsidRPr="00654626">
        <w:instrText xml:space="preserve"> TITLE  \* MERGEFORMAT </w:instrText>
      </w:r>
      <w:r w:rsidRPr="00654626">
        <w:fldChar w:fldCharType="separate"/>
      </w:r>
      <w:proofErr w:type="spellStart"/>
      <w:r w:rsidR="009616DF" w:rsidRPr="00654626">
        <w:rPr>
          <w:rFonts w:hint="eastAsia"/>
        </w:rPr>
        <w:t>测试用例</w:t>
      </w:r>
      <w:proofErr w:type="spellEnd"/>
      <w:r w:rsidRPr="00654626">
        <w:fldChar w:fldCharType="end"/>
      </w:r>
    </w:p>
    <w:p w:rsidR="00F449B6" w:rsidRPr="00654626" w:rsidRDefault="00F449B6" w:rsidP="00021713">
      <w:pPr>
        <w:pStyle w:val="1"/>
        <w:ind w:left="720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 w:rsidRPr="00654626">
        <w:rPr>
          <w:rFonts w:hint="eastAsia"/>
        </w:rPr>
        <w:t>简介</w:t>
      </w:r>
      <w:bookmarkEnd w:id="2"/>
      <w:bookmarkEnd w:id="3"/>
      <w:proofErr w:type="spellEnd"/>
    </w:p>
    <w:p w:rsidR="00F449B6" w:rsidRPr="00654626" w:rsidRDefault="00F449B6" w:rsidP="00F449B6">
      <w:pPr>
        <w:pStyle w:val="2"/>
      </w:pPr>
      <w:bookmarkStart w:id="4" w:name="_Toc498761761"/>
      <w:bookmarkStart w:id="5" w:name="_Toc110843659"/>
      <w:proofErr w:type="spellStart"/>
      <w:r w:rsidRPr="00654626">
        <w:rPr>
          <w:rFonts w:hint="eastAsia"/>
        </w:rPr>
        <w:t>目的</w:t>
      </w:r>
      <w:bookmarkEnd w:id="4"/>
      <w:bookmarkEnd w:id="5"/>
      <w:proofErr w:type="spellEnd"/>
    </w:p>
    <w:p w:rsidR="00F449B6" w:rsidRPr="00654626" w:rsidRDefault="00E22B5F" w:rsidP="00902BBF">
      <w:pPr>
        <w:pStyle w:val="InfoBlue"/>
      </w:pPr>
      <w:r w:rsidRPr="00654626">
        <w:rPr>
          <w:rFonts w:hint="eastAsia"/>
        </w:rPr>
        <w:t>对</w:t>
      </w:r>
      <w:r w:rsidRPr="00654626">
        <w:rPr>
          <w:rFonts w:hint="eastAsia"/>
        </w:rPr>
        <w:t>LoveBook</w:t>
      </w:r>
      <w:r w:rsidRPr="00654626">
        <w:rPr>
          <w:rFonts w:hint="eastAsia"/>
        </w:rPr>
        <w:t>项目</w:t>
      </w:r>
      <w:r w:rsidR="00182B98" w:rsidRPr="00654626">
        <w:rPr>
          <w:rFonts w:hint="eastAsia"/>
        </w:rPr>
        <w:t>产品</w:t>
      </w:r>
      <w:r w:rsidR="00435F94" w:rsidRPr="00654626">
        <w:rPr>
          <w:rFonts w:hint="eastAsia"/>
        </w:rPr>
        <w:t>进行测试</w:t>
      </w:r>
      <w:r w:rsidR="00C957B6" w:rsidRPr="00654626">
        <w:rPr>
          <w:rFonts w:hint="eastAsia"/>
        </w:rPr>
        <w:t>，</w:t>
      </w:r>
      <w:r w:rsidR="007C153E" w:rsidRPr="00654626">
        <w:rPr>
          <w:rFonts w:hint="eastAsia"/>
        </w:rPr>
        <w:t>确保</w:t>
      </w:r>
      <w:r w:rsidR="001854F3" w:rsidRPr="00654626">
        <w:rPr>
          <w:rFonts w:hint="eastAsia"/>
        </w:rPr>
        <w:t>产品功能可用无误</w:t>
      </w:r>
      <w:r w:rsidR="00183C03" w:rsidRPr="00654626">
        <w:rPr>
          <w:rFonts w:hint="eastAsia"/>
        </w:rPr>
        <w:t>，</w:t>
      </w:r>
      <w:r w:rsidR="00740472" w:rsidRPr="00654626">
        <w:rPr>
          <w:rFonts w:hint="eastAsia"/>
        </w:rPr>
        <w:t>寻找可能存在的</w:t>
      </w:r>
      <w:r w:rsidR="00740472" w:rsidRPr="00654626">
        <w:rPr>
          <w:rFonts w:hint="eastAsia"/>
        </w:rPr>
        <w:t>bug</w:t>
      </w:r>
      <w:r w:rsidR="00740472" w:rsidRPr="00654626">
        <w:rPr>
          <w:rFonts w:hint="eastAsia"/>
        </w:rPr>
        <w:t>。</w:t>
      </w:r>
    </w:p>
    <w:p w:rsidR="00F449B6" w:rsidRPr="00654626" w:rsidRDefault="00F449B6" w:rsidP="00F449B6">
      <w:pPr>
        <w:pStyle w:val="2"/>
      </w:pPr>
      <w:bookmarkStart w:id="6" w:name="_Toc498761762"/>
      <w:bookmarkStart w:id="7" w:name="_Toc110843660"/>
      <w:proofErr w:type="spellStart"/>
      <w:r w:rsidRPr="00654626">
        <w:rPr>
          <w:rFonts w:hint="eastAsia"/>
        </w:rPr>
        <w:t>范围</w:t>
      </w:r>
      <w:bookmarkEnd w:id="6"/>
      <w:bookmarkEnd w:id="7"/>
      <w:proofErr w:type="spellEnd"/>
    </w:p>
    <w:p w:rsidR="00AD7F94" w:rsidRPr="00AD7F94" w:rsidRDefault="007E73F7" w:rsidP="00AD7F94">
      <w:pPr>
        <w:pStyle w:val="a9"/>
      </w:pPr>
      <w:r>
        <w:rPr>
          <w:rFonts w:hint="eastAsia"/>
          <w:lang w:eastAsia="zh-CN"/>
        </w:rPr>
        <w:t>LoveBook</w:t>
      </w:r>
      <w:r>
        <w:rPr>
          <w:rFonts w:hint="eastAsia"/>
          <w:lang w:eastAsia="zh-CN"/>
        </w:rPr>
        <w:t>图书</w:t>
      </w:r>
      <w:r w:rsidR="003716FA">
        <w:rPr>
          <w:rFonts w:hint="eastAsia"/>
          <w:lang w:eastAsia="zh-CN"/>
        </w:rPr>
        <w:t>分享交流平台</w:t>
      </w:r>
      <w:r w:rsidR="00C8593D">
        <w:rPr>
          <w:rFonts w:hint="eastAsia"/>
          <w:lang w:eastAsia="zh-CN"/>
        </w:rPr>
        <w:t>。</w:t>
      </w:r>
    </w:p>
    <w:p w:rsidR="00F449B6" w:rsidRPr="0065462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 w:rsidRPr="00654626"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Pr="00654626" w:rsidRDefault="00CE1C7D" w:rsidP="00C9709E">
      <w:pPr>
        <w:pStyle w:val="InfoBlue"/>
      </w:pPr>
      <w:r w:rsidRPr="00902BBF">
        <w:rPr>
          <w:rFonts w:hint="eastAsia"/>
        </w:rPr>
        <w:t>爱书平台：此图书分享交流平台</w:t>
      </w:r>
      <w:bookmarkEnd w:id="0"/>
      <w:bookmarkEnd w:id="1"/>
    </w:p>
    <w:p w:rsidR="004F3649" w:rsidRPr="00654626" w:rsidRDefault="004F3649" w:rsidP="00750598">
      <w:pPr>
        <w:pStyle w:val="1"/>
        <w:rPr>
          <w:rFonts w:hint="eastAsia"/>
        </w:rPr>
      </w:pPr>
      <w:bookmarkStart w:id="10" w:name="_Toc110843664"/>
      <w:r w:rsidRPr="00654626">
        <w:rPr>
          <w:rFonts w:hint="eastAsia"/>
          <w:lang w:eastAsia="zh-CN"/>
        </w:rPr>
        <w:t>测试用例</w:t>
      </w:r>
      <w:bookmarkEnd w:id="10"/>
    </w:p>
    <w:p w:rsidR="00DF0ECA" w:rsidRPr="00654626" w:rsidRDefault="00DF0ECA" w:rsidP="00DF0ECA">
      <w:pPr>
        <w:pStyle w:val="2"/>
        <w:rPr>
          <w:rFonts w:hint="eastAsia"/>
          <w:lang w:eastAsia="zh-CN"/>
        </w:rPr>
      </w:pPr>
      <w:bookmarkStart w:id="11" w:name="_Toc110843665"/>
      <w:r w:rsidRPr="00654626">
        <w:rPr>
          <w:rFonts w:hint="eastAsia"/>
          <w:lang w:eastAsia="zh-CN"/>
        </w:rPr>
        <w:t>测试用例</w:t>
      </w:r>
      <w:r w:rsidRPr="00654626">
        <w:rPr>
          <w:rFonts w:hint="eastAsia"/>
          <w:lang w:eastAsia="zh-CN"/>
        </w:rPr>
        <w:t xml:space="preserve"> #1</w:t>
      </w:r>
      <w:bookmarkEnd w:id="11"/>
    </w:p>
    <w:p w:rsidR="00DF0ECA" w:rsidRDefault="00DF0ECA" w:rsidP="00DF0ECA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页面显示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DF0ECA" w:rsidRPr="00654626" w:rsidRDefault="00DF0ECA" w:rsidP="00DF0ECA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DF0ECA" w:rsidRPr="00654626" w:rsidRDefault="00024A0C" w:rsidP="00DF0ECA">
      <w:pPr>
        <w:pStyle w:val="InfoBlue"/>
        <w:rPr>
          <w:rFonts w:hint="eastAsia"/>
        </w:rPr>
      </w:pPr>
      <w:r>
        <w:rPr>
          <w:rFonts w:hint="eastAsia"/>
        </w:rPr>
        <w:t>从欢迎页面进入网站</w:t>
      </w:r>
      <w:r w:rsidR="008D720C">
        <w:rPr>
          <w:rFonts w:hint="eastAsia"/>
        </w:rPr>
        <w:t>并检查各个页面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DF0ECA" w:rsidRPr="00654626" w:rsidRDefault="00024A0C" w:rsidP="00DF0ECA">
      <w:pPr>
        <w:pStyle w:val="InfoBlue"/>
        <w:rPr>
          <w:rFonts w:hint="eastAsia"/>
        </w:rPr>
      </w:pPr>
      <w:r>
        <w:rPr>
          <w:rFonts w:hint="eastAsia"/>
        </w:rPr>
        <w:t>网站是否正常显示。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DF0ECA" w:rsidRPr="00654626" w:rsidRDefault="008A5C19" w:rsidP="00DF0ECA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DF0ECA" w:rsidRPr="00654626" w:rsidRDefault="00E74AF5" w:rsidP="00DF0ECA">
      <w:pPr>
        <w:pStyle w:val="InfoBlue"/>
        <w:rPr>
          <w:rFonts w:hint="eastAsia"/>
        </w:rPr>
      </w:pPr>
      <w:r>
        <w:rPr>
          <w:rFonts w:hint="eastAsia"/>
        </w:rPr>
        <w:t>页面元素完整，显示内容与详细设计内容一致。</w:t>
      </w:r>
    </w:p>
    <w:p w:rsidR="00DF0ECA" w:rsidRPr="00654626" w:rsidRDefault="00DF0ECA" w:rsidP="00DF0ECA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 w:rsidR="004C1631">
        <w:rPr>
          <w:rFonts w:hint="eastAsia"/>
          <w:lang w:eastAsia="zh-CN"/>
        </w:rPr>
        <w:t xml:space="preserve"> #2</w:t>
      </w:r>
    </w:p>
    <w:p w:rsidR="00DF0ECA" w:rsidRDefault="00956C07" w:rsidP="00DF0ECA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  <w:r w:rsidR="00C97A9D">
        <w:rPr>
          <w:rFonts w:hint="eastAsia"/>
          <w:lang w:eastAsia="zh-CN"/>
        </w:rPr>
        <w:t>功能</w:t>
      </w:r>
      <w:r w:rsidR="00930256">
        <w:rPr>
          <w:rFonts w:hint="eastAsia"/>
          <w:lang w:eastAsia="zh-CN"/>
        </w:rPr>
        <w:t>的</w:t>
      </w:r>
      <w:r w:rsidR="001B21E0">
        <w:rPr>
          <w:rFonts w:hint="eastAsia"/>
          <w:lang w:eastAsia="zh-CN"/>
        </w:rPr>
        <w:t>运行</w:t>
      </w:r>
      <w:r w:rsidR="00673EB5">
        <w:rPr>
          <w:rFonts w:hint="eastAsia"/>
          <w:lang w:eastAsia="zh-CN"/>
        </w:rPr>
        <w:t>与</w:t>
      </w:r>
      <w:r w:rsidR="001B21E0">
        <w:rPr>
          <w:rFonts w:hint="eastAsia"/>
          <w:lang w:eastAsia="zh-CN"/>
        </w:rPr>
        <w:t>错误提示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7F4D89" w:rsidRDefault="007F4D89" w:rsidP="00DF0EC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675E61" w:rsidRDefault="00675E61" w:rsidP="00DF0ECA">
      <w:pPr>
        <w:rPr>
          <w:lang w:eastAsia="zh-CN"/>
        </w:rPr>
      </w:pPr>
      <w:r>
        <w:rPr>
          <w:lang w:eastAsia="zh-CN"/>
        </w:rPr>
        <w:tab/>
      </w:r>
      <w:r w:rsidR="007C53CC">
        <w:rPr>
          <w:rFonts w:hint="eastAsia"/>
          <w:lang w:eastAsia="zh-CN"/>
        </w:rPr>
        <w:t>未存</w:t>
      </w:r>
      <w:r w:rsidR="00C3242D">
        <w:rPr>
          <w:rFonts w:hint="eastAsia"/>
          <w:lang w:eastAsia="zh-CN"/>
        </w:rPr>
        <w:t>在的用户名及匹配的密码和</w:t>
      </w:r>
      <w:r w:rsidR="007D5839">
        <w:rPr>
          <w:rFonts w:hint="eastAsia"/>
          <w:lang w:eastAsia="zh-CN"/>
        </w:rPr>
        <w:t>确认密码；</w:t>
      </w:r>
    </w:p>
    <w:p w:rsidR="007D5839" w:rsidRDefault="00E66631" w:rsidP="00DF0ECA">
      <w:pPr>
        <w:rPr>
          <w:lang w:eastAsia="zh-CN"/>
        </w:rPr>
      </w:pPr>
      <w:r>
        <w:rPr>
          <w:lang w:eastAsia="zh-CN"/>
        </w:rPr>
        <w:tab/>
      </w:r>
      <w:r w:rsidR="004F0AE6">
        <w:rPr>
          <w:rFonts w:hint="eastAsia"/>
          <w:lang w:eastAsia="zh-CN"/>
        </w:rPr>
        <w:t>已存在的用户名；</w:t>
      </w:r>
    </w:p>
    <w:p w:rsidR="004F0AE6" w:rsidRDefault="004F0AE6" w:rsidP="00DF0ECA">
      <w:pPr>
        <w:rPr>
          <w:lang w:eastAsia="zh-CN"/>
        </w:rPr>
      </w:pPr>
      <w:r>
        <w:rPr>
          <w:lang w:eastAsia="zh-CN"/>
        </w:rPr>
        <w:tab/>
      </w:r>
      <w:r w:rsidR="009F3A8F">
        <w:rPr>
          <w:rFonts w:hint="eastAsia"/>
          <w:lang w:eastAsia="zh-CN"/>
        </w:rPr>
        <w:t>不匹配的密码和确认密码；</w:t>
      </w:r>
    </w:p>
    <w:p w:rsidR="00FF6D28" w:rsidRDefault="00FF6D28" w:rsidP="00DF0EC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空的用户名；</w:t>
      </w:r>
    </w:p>
    <w:p w:rsidR="00FF6D28" w:rsidRDefault="00FF6D28" w:rsidP="00DF0EC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空的密码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6775F2" w:rsidRDefault="006775F2" w:rsidP="00DF0ECA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792722">
        <w:rPr>
          <w:rFonts w:hint="eastAsia"/>
          <w:lang w:eastAsia="zh-CN"/>
        </w:rPr>
        <w:t>按下注册键后</w:t>
      </w:r>
      <w:r w:rsidR="00973678">
        <w:rPr>
          <w:rFonts w:hint="eastAsia"/>
          <w:lang w:eastAsia="zh-CN"/>
        </w:rPr>
        <w:t>是否自动登录或者</w:t>
      </w:r>
      <w:r w:rsidR="00250C1A">
        <w:rPr>
          <w:rFonts w:hint="eastAsia"/>
          <w:lang w:eastAsia="zh-CN"/>
        </w:rPr>
        <w:t>提示正确的相关错误</w:t>
      </w:r>
      <w:r w:rsidR="00993033">
        <w:rPr>
          <w:rFonts w:hint="eastAsia"/>
          <w:lang w:eastAsia="zh-CN"/>
        </w:rPr>
        <w:t>。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2F3831" w:rsidRDefault="002F3831" w:rsidP="00DF0ECA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5728CB">
        <w:rPr>
          <w:rFonts w:hint="eastAsia"/>
          <w:lang w:eastAsia="zh-CN"/>
        </w:rPr>
        <w:t>输入的用户名</w:t>
      </w:r>
      <w:r w:rsidR="00074D60">
        <w:rPr>
          <w:rFonts w:hint="eastAsia"/>
          <w:lang w:eastAsia="zh-CN"/>
        </w:rPr>
        <w:t>、密码和确认密码。</w:t>
      </w:r>
    </w:p>
    <w:p w:rsidR="00DF0ECA" w:rsidRPr="00654626" w:rsidRDefault="00DF0ECA" w:rsidP="00DF0ECA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DF0ECA" w:rsidRPr="00654626" w:rsidRDefault="005F6680" w:rsidP="00DF0ECA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5548A6">
        <w:rPr>
          <w:rFonts w:hint="eastAsia"/>
          <w:lang w:eastAsia="zh-CN"/>
        </w:rPr>
        <w:t>用户注册成功后自动登录</w:t>
      </w:r>
      <w:r w:rsidR="00B64A72">
        <w:rPr>
          <w:rFonts w:hint="eastAsia"/>
          <w:lang w:eastAsia="zh-CN"/>
        </w:rPr>
        <w:t>或失败后系统提示相关错误。</w:t>
      </w:r>
    </w:p>
    <w:p w:rsidR="001F03D5" w:rsidRPr="00654626" w:rsidRDefault="001F03D5" w:rsidP="001F03D5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#3</w:t>
      </w:r>
    </w:p>
    <w:p w:rsidR="001F03D5" w:rsidRDefault="00484C7E" w:rsidP="001F03D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登录功能的运行与错误提示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lastRenderedPageBreak/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897F87" w:rsidRDefault="00897F87" w:rsidP="00897F87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F03D5" w:rsidRPr="00654626" w:rsidRDefault="001F03D5" w:rsidP="00897F87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AA59B3" w:rsidRDefault="00AA59B3" w:rsidP="001F03D5">
      <w:pPr>
        <w:rPr>
          <w:lang w:eastAsia="zh-CN"/>
        </w:rPr>
      </w:pPr>
      <w:r>
        <w:rPr>
          <w:lang w:eastAsia="zh-CN"/>
        </w:rPr>
        <w:tab/>
      </w:r>
      <w:r w:rsidR="001A2940">
        <w:rPr>
          <w:rFonts w:hint="eastAsia"/>
          <w:lang w:eastAsia="zh-CN"/>
        </w:rPr>
        <w:t>已注册的</w:t>
      </w:r>
      <w:r w:rsidR="009855AE">
        <w:rPr>
          <w:rFonts w:hint="eastAsia"/>
          <w:lang w:eastAsia="zh-CN"/>
        </w:rPr>
        <w:t>匹配的</w:t>
      </w:r>
      <w:r w:rsidR="001A2940">
        <w:rPr>
          <w:rFonts w:hint="eastAsia"/>
          <w:lang w:eastAsia="zh-CN"/>
        </w:rPr>
        <w:t>用户名和密码；</w:t>
      </w:r>
    </w:p>
    <w:p w:rsidR="00166B7F" w:rsidRDefault="006C140F" w:rsidP="001F03D5">
      <w:pPr>
        <w:rPr>
          <w:lang w:eastAsia="zh-CN"/>
        </w:rPr>
      </w:pPr>
      <w:r>
        <w:rPr>
          <w:lang w:eastAsia="zh-CN"/>
        </w:rPr>
        <w:tab/>
      </w:r>
      <w:r w:rsidR="000D3CFF">
        <w:rPr>
          <w:rFonts w:hint="eastAsia"/>
          <w:lang w:eastAsia="zh-CN"/>
        </w:rPr>
        <w:t>空的用户名；</w:t>
      </w:r>
    </w:p>
    <w:p w:rsidR="000D3CFF" w:rsidRDefault="000D3CFF" w:rsidP="001F03D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空的密码；</w:t>
      </w:r>
    </w:p>
    <w:p w:rsidR="00274D99" w:rsidRDefault="00274D99" w:rsidP="001F03D5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4319CF">
        <w:rPr>
          <w:rFonts w:hint="eastAsia"/>
          <w:lang w:eastAsia="zh-CN"/>
        </w:rPr>
        <w:t>不匹配的用户名和</w:t>
      </w:r>
      <w:r w:rsidR="007A66D1">
        <w:rPr>
          <w:rFonts w:hint="eastAsia"/>
          <w:lang w:eastAsia="zh-CN"/>
        </w:rPr>
        <w:t>密码；</w:t>
      </w:r>
    </w:p>
    <w:p w:rsidR="001F03D5" w:rsidRPr="00654626" w:rsidRDefault="001F03D5" w:rsidP="001F03D5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1F03D5" w:rsidRPr="00654626" w:rsidRDefault="008F0849" w:rsidP="001F03D5">
      <w:pPr>
        <w:pStyle w:val="InfoBlue"/>
        <w:rPr>
          <w:rFonts w:hint="eastAsia"/>
        </w:rPr>
      </w:pPr>
      <w:r>
        <w:rPr>
          <w:rFonts w:hint="eastAsia"/>
        </w:rPr>
        <w:t>按下登录键后是否登录成功或者提示正确的相关错误</w:t>
      </w:r>
      <w:r w:rsidR="004D385E">
        <w:rPr>
          <w:rFonts w:hint="eastAsia"/>
        </w:rPr>
        <w:t>。</w:t>
      </w:r>
    </w:p>
    <w:p w:rsidR="00E46511" w:rsidRDefault="001F03D5" w:rsidP="00E46511">
      <w:pPr>
        <w:rPr>
          <w:lang w:eastAsia="zh-CN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E46511" w:rsidRDefault="00E46511" w:rsidP="00E46511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输入的用户名和密码</w:t>
      </w:r>
      <w:r w:rsidR="00E21A4B">
        <w:rPr>
          <w:rFonts w:hint="eastAsia"/>
          <w:lang w:eastAsia="zh-CN"/>
        </w:rPr>
        <w:t>。</w:t>
      </w:r>
    </w:p>
    <w:p w:rsidR="001F03D5" w:rsidRPr="00654626" w:rsidRDefault="001F03D5" w:rsidP="00E46511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1C4249" w:rsidRDefault="00B845BA" w:rsidP="002457E3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A1013E">
        <w:rPr>
          <w:rFonts w:hint="eastAsia"/>
          <w:lang w:eastAsia="zh-CN"/>
        </w:rPr>
        <w:t>用户登录成功或失败后系统提示相关错误</w:t>
      </w:r>
    </w:p>
    <w:p w:rsidR="001F03D5" w:rsidRPr="00654626" w:rsidRDefault="001F03D5" w:rsidP="001F03D5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 w:rsidR="007E1575">
        <w:rPr>
          <w:rFonts w:hint="eastAsia"/>
          <w:lang w:eastAsia="zh-CN"/>
        </w:rPr>
        <w:t xml:space="preserve"> #4</w:t>
      </w:r>
    </w:p>
    <w:p w:rsidR="001F03D5" w:rsidRDefault="00D375D7" w:rsidP="001F03D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图书分类浏览功能的</w:t>
      </w:r>
      <w:r w:rsidR="006B1EF3">
        <w:rPr>
          <w:rFonts w:hint="eastAsia"/>
          <w:lang w:eastAsia="zh-CN"/>
        </w:rPr>
        <w:t>正常运行</w:t>
      </w:r>
    </w:p>
    <w:p w:rsidR="00C478BB" w:rsidRDefault="001F03D5" w:rsidP="00C478BB">
      <w:pPr>
        <w:rPr>
          <w:lang w:eastAsia="zh-CN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C478BB" w:rsidRDefault="00C478BB" w:rsidP="00C478BB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DE2842">
        <w:rPr>
          <w:rFonts w:hint="eastAsia"/>
          <w:lang w:eastAsia="zh-CN"/>
        </w:rPr>
        <w:t>无</w:t>
      </w:r>
    </w:p>
    <w:p w:rsidR="001F03D5" w:rsidRPr="00654626" w:rsidRDefault="001F03D5" w:rsidP="00C478BB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267023" w:rsidRDefault="00267023" w:rsidP="001F03D5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155D5C">
        <w:rPr>
          <w:rFonts w:hint="eastAsia"/>
          <w:lang w:eastAsia="zh-CN"/>
        </w:rPr>
        <w:t>点击导航栏中的图书类型</w:t>
      </w:r>
    </w:p>
    <w:p w:rsidR="001F03D5" w:rsidRPr="00654626" w:rsidRDefault="00267023" w:rsidP="001F03D5">
      <w:pPr>
        <w:rPr>
          <w:rFonts w:hint="eastAsia"/>
        </w:rPr>
      </w:pPr>
      <w:r>
        <w:rPr>
          <w:lang w:eastAsia="zh-CN"/>
        </w:rPr>
        <w:t>3</w:t>
      </w:r>
      <w:r w:rsidR="001F03D5" w:rsidRPr="00654626">
        <w:rPr>
          <w:rFonts w:hint="eastAsia"/>
          <w:lang w:eastAsia="zh-CN"/>
        </w:rPr>
        <w:t xml:space="preserve">) </w:t>
      </w:r>
      <w:r w:rsidR="001F03D5" w:rsidRPr="00654626">
        <w:rPr>
          <w:rFonts w:hint="eastAsia"/>
          <w:lang w:eastAsia="zh-CN"/>
        </w:rPr>
        <w:t>观察点</w:t>
      </w:r>
    </w:p>
    <w:p w:rsidR="0005609E" w:rsidRDefault="0005609E" w:rsidP="001F03D5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F97473">
        <w:rPr>
          <w:rFonts w:hint="eastAsia"/>
          <w:lang w:eastAsia="zh-CN"/>
        </w:rPr>
        <w:t>点击类型跳转页面后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916516" w:rsidRDefault="00916516" w:rsidP="001F03D5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F03D5" w:rsidRPr="00654626" w:rsidRDefault="001F03D5" w:rsidP="001F03D5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1F03D5" w:rsidRPr="00654626" w:rsidRDefault="00A32767" w:rsidP="00F27E65">
      <w:pPr>
        <w:pStyle w:val="InfoBlue"/>
        <w:rPr>
          <w:rFonts w:hint="eastAsia"/>
        </w:rPr>
      </w:pPr>
      <w:r>
        <w:rPr>
          <w:rFonts w:hint="eastAsia"/>
        </w:rPr>
        <w:t>页面显示</w:t>
      </w:r>
      <w:r w:rsidR="00FB7B82">
        <w:rPr>
          <w:rFonts w:hint="eastAsia"/>
        </w:rPr>
        <w:t>所点击类型下的图书</w:t>
      </w:r>
    </w:p>
    <w:p w:rsidR="001F03D5" w:rsidRPr="00654626" w:rsidRDefault="001F03D5" w:rsidP="001F03D5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 w:rsidR="00A67FE7">
        <w:rPr>
          <w:rFonts w:hint="eastAsia"/>
          <w:lang w:eastAsia="zh-CN"/>
        </w:rPr>
        <w:t xml:space="preserve"> #5</w:t>
      </w:r>
    </w:p>
    <w:p w:rsidR="001F03D5" w:rsidRDefault="00632EBE" w:rsidP="001F03D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翻页功能的正常</w:t>
      </w:r>
      <w:r w:rsidR="005D5C1D">
        <w:rPr>
          <w:rFonts w:hint="eastAsia"/>
          <w:lang w:eastAsia="zh-CN"/>
        </w:rPr>
        <w:t>运行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9C6275" w:rsidRDefault="009C6275" w:rsidP="001F03D5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DF50E0" w:rsidRDefault="00DF50E0" w:rsidP="001F03D5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D3474A">
        <w:rPr>
          <w:rFonts w:hint="eastAsia"/>
          <w:lang w:eastAsia="zh-CN"/>
        </w:rPr>
        <w:t>点击翻页按钮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B94CB4" w:rsidRDefault="00B94CB4" w:rsidP="001F03D5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点击翻页按钮后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1F03D5" w:rsidRPr="00654626" w:rsidRDefault="001D7B50" w:rsidP="001F03D5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1F03D5" w:rsidRPr="00654626" w:rsidRDefault="000D4469" w:rsidP="001F03D5">
      <w:pPr>
        <w:pStyle w:val="InfoBlue"/>
        <w:rPr>
          <w:rFonts w:hint="eastAsia"/>
        </w:rPr>
      </w:pPr>
      <w:r>
        <w:rPr>
          <w:rFonts w:hint="eastAsia"/>
        </w:rPr>
        <w:t>网页跳转到</w:t>
      </w:r>
      <w:r w:rsidR="00686CF9">
        <w:rPr>
          <w:rFonts w:hint="eastAsia"/>
        </w:rPr>
        <w:t>所点击的页面并</w:t>
      </w:r>
      <w:proofErr w:type="gramStart"/>
      <w:r w:rsidR="00686CF9">
        <w:rPr>
          <w:rFonts w:hint="eastAsia"/>
        </w:rPr>
        <w:t>显示当页的</w:t>
      </w:r>
      <w:proofErr w:type="gramEnd"/>
      <w:r w:rsidR="00686CF9">
        <w:rPr>
          <w:rFonts w:hint="eastAsia"/>
        </w:rPr>
        <w:t>书籍</w:t>
      </w:r>
    </w:p>
    <w:p w:rsidR="001F03D5" w:rsidRPr="00654626" w:rsidRDefault="001F03D5" w:rsidP="001F03D5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 w:rsidR="003C3972">
        <w:rPr>
          <w:rFonts w:hint="eastAsia"/>
          <w:lang w:eastAsia="zh-CN"/>
        </w:rPr>
        <w:t xml:space="preserve"> #6</w:t>
      </w:r>
    </w:p>
    <w:p w:rsidR="001F03D5" w:rsidRDefault="00251850" w:rsidP="001F03D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各页面之间的跳转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1F03D5" w:rsidRPr="00654626" w:rsidRDefault="00897F16" w:rsidP="001F03D5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1F03D5" w:rsidRPr="00654626" w:rsidRDefault="00FF0AE9" w:rsidP="001F03D5">
      <w:pPr>
        <w:pStyle w:val="InfoBlue"/>
        <w:rPr>
          <w:rFonts w:hint="eastAsia"/>
        </w:rPr>
      </w:pPr>
      <w:r>
        <w:rPr>
          <w:rFonts w:hint="eastAsia"/>
        </w:rPr>
        <w:t>点击各页面之间的跳转链接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1F03D5" w:rsidRPr="00654626" w:rsidRDefault="00693CE4" w:rsidP="001F03D5">
      <w:pPr>
        <w:pStyle w:val="InfoBlue"/>
        <w:rPr>
          <w:rFonts w:hint="eastAsia"/>
        </w:rPr>
      </w:pPr>
      <w:r>
        <w:rPr>
          <w:rFonts w:hint="eastAsia"/>
        </w:rPr>
        <w:lastRenderedPageBreak/>
        <w:t>点击跳转链接后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1F03D5" w:rsidRPr="00654626" w:rsidRDefault="00807A69" w:rsidP="001F03D5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1F03D5" w:rsidRPr="00654626" w:rsidRDefault="007860FA" w:rsidP="001F03D5">
      <w:pPr>
        <w:pStyle w:val="InfoBlue"/>
        <w:rPr>
          <w:rFonts w:hint="eastAsia"/>
        </w:rPr>
      </w:pPr>
      <w:r>
        <w:rPr>
          <w:rFonts w:hint="eastAsia"/>
        </w:rPr>
        <w:t>成功跳转到链接所指向的页面</w:t>
      </w:r>
    </w:p>
    <w:p w:rsidR="001F03D5" w:rsidRPr="00654626" w:rsidRDefault="001F03D5" w:rsidP="001F03D5">
      <w:pPr>
        <w:pStyle w:val="InfoBlue"/>
        <w:rPr>
          <w:rFonts w:hint="eastAsia"/>
        </w:rPr>
      </w:pPr>
      <w:proofErr w:type="gramStart"/>
      <w:r w:rsidRPr="00654626">
        <w:t>subsequent</w:t>
      </w:r>
      <w:proofErr w:type="gramEnd"/>
      <w:r w:rsidRPr="00654626">
        <w:t xml:space="preserve"> tests to be performed.</w:t>
      </w:r>
      <w:r w:rsidRPr="00654626">
        <w:rPr>
          <w:rFonts w:hint="eastAsia"/>
        </w:rPr>
        <w:t xml:space="preserve"> </w:t>
      </w:r>
      <w:r w:rsidRPr="00654626">
        <w:rPr>
          <w:rFonts w:hint="eastAsia"/>
        </w:rPr>
        <w:t>可选项</w:t>
      </w:r>
      <w:r w:rsidRPr="00654626">
        <w:rPr>
          <w:rFonts w:hint="eastAsia"/>
        </w:rPr>
        <w:t>.]</w:t>
      </w:r>
    </w:p>
    <w:p w:rsidR="001F03D5" w:rsidRPr="00654626" w:rsidRDefault="001F03D5" w:rsidP="001F03D5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 w:rsidR="00656303">
        <w:rPr>
          <w:rFonts w:hint="eastAsia"/>
          <w:lang w:eastAsia="zh-CN"/>
        </w:rPr>
        <w:t xml:space="preserve"> #7</w:t>
      </w:r>
    </w:p>
    <w:p w:rsidR="001F03D5" w:rsidRDefault="00006EBF" w:rsidP="001F03D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个人资料的显示与修改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1F03D5" w:rsidRPr="00654626" w:rsidRDefault="005A1AE3" w:rsidP="001F03D5">
      <w:pPr>
        <w:pStyle w:val="InfoBlue"/>
        <w:rPr>
          <w:rFonts w:hint="eastAsia"/>
        </w:rPr>
      </w:pPr>
      <w:r>
        <w:rPr>
          <w:rFonts w:hint="eastAsia"/>
        </w:rPr>
        <w:t>用户已登录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1F03D5" w:rsidRDefault="008971E5" w:rsidP="001F03D5">
      <w:pPr>
        <w:pStyle w:val="InfoBlue"/>
      </w:pPr>
      <w:r>
        <w:rPr>
          <w:rFonts w:hint="eastAsia"/>
        </w:rPr>
        <w:t>不匹配的修改密码和确认密码；</w:t>
      </w:r>
    </w:p>
    <w:p w:rsidR="008971E5" w:rsidRDefault="008971E5" w:rsidP="008971E5">
      <w:pPr>
        <w:pStyle w:val="a9"/>
        <w:rPr>
          <w:lang w:eastAsia="zh-CN"/>
        </w:rPr>
      </w:pPr>
      <w:r>
        <w:rPr>
          <w:rFonts w:hint="eastAsia"/>
          <w:lang w:eastAsia="zh-CN"/>
        </w:rPr>
        <w:t>匹配的修改密码和确认密码；</w:t>
      </w:r>
    </w:p>
    <w:p w:rsidR="008971E5" w:rsidRPr="008971E5" w:rsidRDefault="008971E5" w:rsidP="008971E5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测试用的</w:t>
      </w:r>
      <w:r w:rsidR="00493060">
        <w:rPr>
          <w:rFonts w:hint="eastAsia"/>
          <w:lang w:eastAsia="zh-CN"/>
        </w:rPr>
        <w:t>修改</w:t>
      </w:r>
      <w:r w:rsidR="008616C0">
        <w:rPr>
          <w:rFonts w:hint="eastAsia"/>
          <w:lang w:eastAsia="zh-CN"/>
        </w:rPr>
        <w:t>手机号、</w:t>
      </w:r>
      <w:r w:rsidR="00FB648F">
        <w:rPr>
          <w:rFonts w:hint="eastAsia"/>
          <w:lang w:eastAsia="zh-CN"/>
        </w:rPr>
        <w:t>邮箱、</w:t>
      </w:r>
      <w:r w:rsidR="00E0029A">
        <w:rPr>
          <w:rFonts w:hint="eastAsia"/>
          <w:lang w:eastAsia="zh-CN"/>
        </w:rPr>
        <w:t>地址和个人介绍等资料项</w:t>
      </w:r>
      <w:r w:rsidR="00556047">
        <w:rPr>
          <w:rFonts w:hint="eastAsia"/>
          <w:lang w:eastAsia="zh-CN"/>
        </w:rPr>
        <w:t>。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1F03D5" w:rsidRPr="00654626" w:rsidRDefault="002F6D00" w:rsidP="001F03D5">
      <w:pPr>
        <w:pStyle w:val="InfoBlue"/>
        <w:rPr>
          <w:rFonts w:hint="eastAsia"/>
        </w:rPr>
      </w:pPr>
      <w:r>
        <w:rPr>
          <w:rFonts w:hint="eastAsia"/>
        </w:rPr>
        <w:t>输入</w:t>
      </w:r>
      <w:r w:rsidR="009B4D82">
        <w:rPr>
          <w:rFonts w:hint="eastAsia"/>
        </w:rPr>
        <w:t>修改的个人资料并点击修改按钮后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1F03D5" w:rsidRPr="00654626" w:rsidRDefault="005C6B18" w:rsidP="001F03D5">
      <w:pPr>
        <w:pStyle w:val="InfoBlue"/>
        <w:rPr>
          <w:rFonts w:hint="eastAsia"/>
        </w:rPr>
      </w:pPr>
      <w:r>
        <w:rPr>
          <w:rFonts w:hint="eastAsia"/>
        </w:rPr>
        <w:t>输入的个人资料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1F03D5" w:rsidRPr="00654626" w:rsidRDefault="001B6D5C" w:rsidP="001F03D5">
      <w:pPr>
        <w:pStyle w:val="InfoBlue"/>
        <w:rPr>
          <w:rFonts w:hint="eastAsia"/>
        </w:rPr>
      </w:pPr>
      <w:r>
        <w:rPr>
          <w:rFonts w:hint="eastAsia"/>
        </w:rPr>
        <w:t>密码不匹配修改失败或</w:t>
      </w:r>
      <w:r w:rsidR="00F17D9F">
        <w:rPr>
          <w:rFonts w:hint="eastAsia"/>
        </w:rPr>
        <w:t>修改成功。</w:t>
      </w:r>
    </w:p>
    <w:p w:rsidR="001F03D5" w:rsidRPr="00654626" w:rsidRDefault="001F03D5" w:rsidP="001F03D5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6) </w:t>
      </w:r>
      <w:r w:rsidRPr="00654626">
        <w:rPr>
          <w:rFonts w:hint="eastAsia"/>
          <w:lang w:eastAsia="zh-CN"/>
        </w:rPr>
        <w:t>后置条件</w:t>
      </w:r>
    </w:p>
    <w:p w:rsidR="0059232E" w:rsidRDefault="007C0D4B" w:rsidP="0059232E">
      <w:pPr>
        <w:rPr>
          <w:lang w:eastAsia="zh-CN"/>
        </w:rPr>
      </w:pPr>
      <w:r>
        <w:rPr>
          <w:lang w:eastAsia="zh-CN"/>
        </w:rPr>
        <w:tab/>
      </w:r>
      <w:r w:rsidR="00007007">
        <w:rPr>
          <w:rFonts w:hint="eastAsia"/>
          <w:lang w:eastAsia="zh-CN"/>
        </w:rPr>
        <w:t>个人资料被修改</w:t>
      </w:r>
      <w:r w:rsidR="007A2AA7">
        <w:rPr>
          <w:rFonts w:hint="eastAsia"/>
          <w:lang w:eastAsia="zh-CN"/>
        </w:rPr>
        <w:t>。</w:t>
      </w:r>
    </w:p>
    <w:p w:rsidR="000D4182" w:rsidRPr="00654626" w:rsidRDefault="000D4182" w:rsidP="000D4182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 w:rsidR="009C7B2D">
        <w:rPr>
          <w:rFonts w:hint="eastAsia"/>
          <w:lang w:eastAsia="zh-CN"/>
        </w:rPr>
        <w:t xml:space="preserve"> #8</w:t>
      </w:r>
    </w:p>
    <w:p w:rsidR="000D4182" w:rsidRDefault="00A21E8D" w:rsidP="000D4182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图书借阅与归还功能的运行</w:t>
      </w:r>
    </w:p>
    <w:p w:rsidR="000D4182" w:rsidRPr="00654626" w:rsidRDefault="000D4182" w:rsidP="000D4182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0D4182" w:rsidRPr="00654626" w:rsidRDefault="000D4182" w:rsidP="000D4182">
      <w:pPr>
        <w:pStyle w:val="InfoBlue"/>
        <w:rPr>
          <w:rFonts w:hint="eastAsia"/>
        </w:rPr>
      </w:pPr>
      <w:r>
        <w:rPr>
          <w:rFonts w:hint="eastAsia"/>
        </w:rPr>
        <w:t>用户已登录</w:t>
      </w:r>
    </w:p>
    <w:p w:rsidR="000D4182" w:rsidRPr="00654626" w:rsidRDefault="000D4182" w:rsidP="000D4182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0925CC" w:rsidRDefault="000925CC" w:rsidP="000D4182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点击未</w:t>
      </w:r>
      <w:proofErr w:type="gramEnd"/>
      <w:r>
        <w:rPr>
          <w:rFonts w:hint="eastAsia"/>
          <w:lang w:eastAsia="zh-CN"/>
        </w:rPr>
        <w:t>借阅图书页面的</w:t>
      </w:r>
      <w:r w:rsidR="009072E8">
        <w:rPr>
          <w:rFonts w:hint="eastAsia"/>
          <w:lang w:eastAsia="zh-CN"/>
        </w:rPr>
        <w:t>借阅按钮</w:t>
      </w:r>
    </w:p>
    <w:p w:rsidR="009072E8" w:rsidRDefault="009072E8" w:rsidP="000D4182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点击已借阅图书页面的</w:t>
      </w:r>
      <w:r w:rsidR="003C3715">
        <w:rPr>
          <w:rFonts w:hint="eastAsia"/>
          <w:lang w:eastAsia="zh-CN"/>
        </w:rPr>
        <w:t>归还按钮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0D4182" w:rsidRPr="00654626" w:rsidRDefault="00E42FD0" w:rsidP="000D4182">
      <w:pPr>
        <w:pStyle w:val="InfoBlue"/>
        <w:rPr>
          <w:rFonts w:hint="eastAsia"/>
        </w:rPr>
      </w:pPr>
      <w:r>
        <w:rPr>
          <w:rFonts w:hint="eastAsia"/>
        </w:rPr>
        <w:t>点击借阅、归还按钮后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0D4182" w:rsidRPr="00654626" w:rsidRDefault="0068696F" w:rsidP="000D4182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0D4182" w:rsidRPr="00654626" w:rsidRDefault="00E06F95" w:rsidP="000D4182">
      <w:pPr>
        <w:pStyle w:val="InfoBlue"/>
        <w:rPr>
          <w:rFonts w:hint="eastAsia"/>
        </w:rPr>
      </w:pPr>
      <w:r>
        <w:rPr>
          <w:rFonts w:hint="eastAsia"/>
        </w:rPr>
        <w:t>借阅成功、归还成功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6) </w:t>
      </w:r>
      <w:r w:rsidRPr="00654626">
        <w:rPr>
          <w:rFonts w:hint="eastAsia"/>
          <w:lang w:eastAsia="zh-CN"/>
        </w:rPr>
        <w:t>后置条件</w:t>
      </w:r>
    </w:p>
    <w:p w:rsidR="000D4182" w:rsidRPr="001F03D5" w:rsidRDefault="000D4182" w:rsidP="000D4182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4966BF">
        <w:rPr>
          <w:rFonts w:hint="eastAsia"/>
          <w:lang w:eastAsia="zh-CN"/>
        </w:rPr>
        <w:t>图书被借阅或归还。</w:t>
      </w:r>
    </w:p>
    <w:p w:rsidR="000D4182" w:rsidRPr="00654626" w:rsidRDefault="000D4182" w:rsidP="000D4182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 w:rsidR="00810B9B">
        <w:rPr>
          <w:rFonts w:hint="eastAsia"/>
          <w:lang w:eastAsia="zh-CN"/>
        </w:rPr>
        <w:t xml:space="preserve"> #9</w:t>
      </w:r>
    </w:p>
    <w:p w:rsidR="000D4182" w:rsidRDefault="007A29F5" w:rsidP="000D4182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发布书籍功能的运行</w:t>
      </w:r>
    </w:p>
    <w:p w:rsidR="000D4182" w:rsidRPr="00654626" w:rsidRDefault="000D4182" w:rsidP="000D4182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0D4182" w:rsidRPr="00654626" w:rsidRDefault="000D4182" w:rsidP="000D4182">
      <w:pPr>
        <w:pStyle w:val="InfoBlue"/>
        <w:rPr>
          <w:rFonts w:hint="eastAsia"/>
        </w:rPr>
      </w:pPr>
      <w:r>
        <w:rPr>
          <w:rFonts w:hint="eastAsia"/>
        </w:rPr>
        <w:lastRenderedPageBreak/>
        <w:t>用户已登录</w:t>
      </w:r>
    </w:p>
    <w:p w:rsidR="000D4182" w:rsidRPr="00654626" w:rsidRDefault="000D4182" w:rsidP="000D4182">
      <w:pPr>
        <w:rPr>
          <w:rFonts w:hint="eastAsia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455F4A" w:rsidRDefault="00455F4A" w:rsidP="000D4182">
      <w:pPr>
        <w:rPr>
          <w:lang w:eastAsia="zh-CN"/>
        </w:rPr>
      </w:pPr>
      <w:r>
        <w:rPr>
          <w:lang w:eastAsia="zh-CN"/>
        </w:rPr>
        <w:tab/>
      </w:r>
      <w:r w:rsidR="008853F1">
        <w:rPr>
          <w:rFonts w:hint="eastAsia"/>
          <w:lang w:eastAsia="zh-CN"/>
        </w:rPr>
        <w:t>测试用的</w:t>
      </w:r>
      <w:r w:rsidR="005F2669">
        <w:rPr>
          <w:rFonts w:hint="eastAsia"/>
          <w:lang w:eastAsia="zh-CN"/>
        </w:rPr>
        <w:t>图书名称、作者、</w:t>
      </w:r>
      <w:r w:rsidR="00C0329E">
        <w:rPr>
          <w:rFonts w:hint="eastAsia"/>
          <w:lang w:eastAsia="zh-CN"/>
        </w:rPr>
        <w:t>出版社、封面图片和</w:t>
      </w:r>
      <w:r w:rsidR="00C02806">
        <w:rPr>
          <w:rFonts w:hint="eastAsia"/>
          <w:lang w:eastAsia="zh-CN"/>
        </w:rPr>
        <w:t>描述。</w:t>
      </w:r>
    </w:p>
    <w:p w:rsidR="00456486" w:rsidRDefault="00456486" w:rsidP="000D4182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缺少某一项资料的</w:t>
      </w:r>
      <w:r w:rsidR="00923B6D">
        <w:rPr>
          <w:rFonts w:hint="eastAsia"/>
          <w:lang w:eastAsia="zh-CN"/>
        </w:rPr>
        <w:t>输入。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0D4182" w:rsidRPr="00654626" w:rsidRDefault="00D74ACE" w:rsidP="000D4182">
      <w:pPr>
        <w:pStyle w:val="InfoBlue"/>
        <w:rPr>
          <w:rFonts w:hint="eastAsia"/>
        </w:rPr>
      </w:pPr>
      <w:r>
        <w:rPr>
          <w:rFonts w:hint="eastAsia"/>
        </w:rPr>
        <w:t>输入上传的资料并点击</w:t>
      </w:r>
      <w:r w:rsidR="00BA2DB8">
        <w:rPr>
          <w:rFonts w:hint="eastAsia"/>
        </w:rPr>
        <w:t>发布按钮后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0D4182" w:rsidRPr="00654626" w:rsidRDefault="000D4182" w:rsidP="000D4182">
      <w:pPr>
        <w:pStyle w:val="InfoBlue"/>
        <w:rPr>
          <w:rFonts w:hint="eastAsia"/>
        </w:rPr>
      </w:pPr>
      <w:r>
        <w:rPr>
          <w:rFonts w:hint="eastAsia"/>
        </w:rPr>
        <w:t>输入的</w:t>
      </w:r>
      <w:r w:rsidR="00301A2E">
        <w:rPr>
          <w:rFonts w:hint="eastAsia"/>
        </w:rPr>
        <w:t>图书资料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0D4182" w:rsidRPr="00654626" w:rsidRDefault="00564A46" w:rsidP="000D4182">
      <w:pPr>
        <w:pStyle w:val="InfoBlue"/>
        <w:rPr>
          <w:rFonts w:hint="eastAsia"/>
        </w:rPr>
      </w:pPr>
      <w:r>
        <w:rPr>
          <w:rFonts w:hint="eastAsia"/>
        </w:rPr>
        <w:t>缺少资料发布失败或发布成功</w:t>
      </w:r>
    </w:p>
    <w:p w:rsidR="000D4182" w:rsidRPr="00654626" w:rsidRDefault="000D4182" w:rsidP="000D418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6) </w:t>
      </w:r>
      <w:r w:rsidRPr="00654626">
        <w:rPr>
          <w:rFonts w:hint="eastAsia"/>
          <w:lang w:eastAsia="zh-CN"/>
        </w:rPr>
        <w:t>后置条件</w:t>
      </w:r>
    </w:p>
    <w:p w:rsidR="000D4182" w:rsidRPr="001F03D5" w:rsidRDefault="000D4182" w:rsidP="000D4182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614F25">
        <w:rPr>
          <w:rFonts w:hint="eastAsia"/>
          <w:lang w:eastAsia="zh-CN"/>
        </w:rPr>
        <w:t>书籍发布到网站上</w:t>
      </w:r>
    </w:p>
    <w:p w:rsidR="00517E52" w:rsidRPr="00654626" w:rsidRDefault="00517E52" w:rsidP="00517E52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#10</w:t>
      </w:r>
    </w:p>
    <w:p w:rsidR="00517E52" w:rsidRDefault="00517E52" w:rsidP="00517E52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图书评论功能的运行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517E52" w:rsidRPr="00654626" w:rsidRDefault="00517E52" w:rsidP="00517E52">
      <w:pPr>
        <w:pStyle w:val="InfoBlue"/>
        <w:rPr>
          <w:rFonts w:hint="eastAsia"/>
        </w:rPr>
      </w:pPr>
      <w:r>
        <w:rPr>
          <w:rFonts w:hint="eastAsia"/>
        </w:rPr>
        <w:t>用户已登录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517E52" w:rsidRDefault="00517E52" w:rsidP="00517E52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测试用图书评论内容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517E52" w:rsidRPr="00654626" w:rsidRDefault="00517E52" w:rsidP="00517E52">
      <w:pPr>
        <w:pStyle w:val="InfoBlue"/>
        <w:rPr>
          <w:rFonts w:hint="eastAsia"/>
        </w:rPr>
      </w:pPr>
      <w:r>
        <w:rPr>
          <w:rFonts w:hint="eastAsia"/>
        </w:rPr>
        <w:t>提交评论后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517E52" w:rsidRPr="00654626" w:rsidRDefault="00517E52" w:rsidP="00517E52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517E52" w:rsidRPr="00654626" w:rsidRDefault="00517E52" w:rsidP="00517E52">
      <w:pPr>
        <w:pStyle w:val="InfoBlue"/>
        <w:rPr>
          <w:rFonts w:hint="eastAsia"/>
        </w:rPr>
      </w:pPr>
      <w:r>
        <w:rPr>
          <w:rFonts w:hint="eastAsia"/>
        </w:rPr>
        <w:t>评论被显示在书本详情页面。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6) </w:t>
      </w:r>
      <w:r w:rsidRPr="00654626">
        <w:rPr>
          <w:rFonts w:hint="eastAsia"/>
          <w:lang w:eastAsia="zh-CN"/>
        </w:rPr>
        <w:t>后置条件</w:t>
      </w:r>
    </w:p>
    <w:p w:rsidR="00517E52" w:rsidRPr="001F03D5" w:rsidRDefault="00517E52" w:rsidP="00517E52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评论发布。</w:t>
      </w:r>
    </w:p>
    <w:p w:rsidR="00517E52" w:rsidRPr="00654626" w:rsidRDefault="00517E52" w:rsidP="00517E52">
      <w:pPr>
        <w:pStyle w:val="2"/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#10</w:t>
      </w:r>
    </w:p>
    <w:p w:rsidR="00517E52" w:rsidRDefault="00517E52" w:rsidP="00517E52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</w:t>
      </w:r>
      <w:r>
        <w:rPr>
          <w:rFonts w:hint="eastAsia"/>
          <w:lang w:eastAsia="zh-CN"/>
        </w:rPr>
        <w:t>功能的运行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1) </w:t>
      </w:r>
      <w:r w:rsidRPr="00654626">
        <w:rPr>
          <w:rFonts w:hint="eastAsia"/>
          <w:lang w:eastAsia="zh-CN"/>
        </w:rPr>
        <w:t>前置条件</w:t>
      </w:r>
    </w:p>
    <w:p w:rsidR="00517E52" w:rsidRPr="00654626" w:rsidRDefault="00820D63" w:rsidP="00517E52">
      <w:pPr>
        <w:pStyle w:val="InfoBlue"/>
        <w:rPr>
          <w:rFonts w:hint="eastAsia"/>
        </w:rPr>
      </w:pPr>
      <w:r>
        <w:rPr>
          <w:rFonts w:hint="eastAsia"/>
        </w:rPr>
        <w:t>管理员</w:t>
      </w:r>
      <w:r w:rsidR="00517E52">
        <w:rPr>
          <w:rFonts w:hint="eastAsia"/>
        </w:rPr>
        <w:t>用户已登录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2) </w:t>
      </w:r>
      <w:r w:rsidRPr="00654626">
        <w:rPr>
          <w:rFonts w:hint="eastAsia"/>
          <w:lang w:eastAsia="zh-CN"/>
        </w:rPr>
        <w:t>测试输入</w:t>
      </w:r>
    </w:p>
    <w:p w:rsidR="00517E52" w:rsidRDefault="00517E52" w:rsidP="00517E52">
      <w:pPr>
        <w:rPr>
          <w:lang w:eastAsia="zh-CN"/>
        </w:rPr>
      </w:pPr>
      <w:r>
        <w:rPr>
          <w:lang w:eastAsia="zh-CN"/>
        </w:rPr>
        <w:tab/>
      </w:r>
      <w:r w:rsidR="005C2A4C">
        <w:rPr>
          <w:rFonts w:hint="eastAsia"/>
          <w:lang w:eastAsia="zh-CN"/>
        </w:rPr>
        <w:t>修改图书信息</w:t>
      </w:r>
    </w:p>
    <w:p w:rsidR="005C2A4C" w:rsidRDefault="005C2A4C" w:rsidP="00517E52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删除图书</w:t>
      </w:r>
    </w:p>
    <w:p w:rsidR="00287375" w:rsidRDefault="00287375" w:rsidP="00517E52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修改用户信息</w:t>
      </w:r>
    </w:p>
    <w:p w:rsidR="00287375" w:rsidRDefault="00287375" w:rsidP="00517E52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删除用户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3) </w:t>
      </w:r>
      <w:r w:rsidRPr="00654626">
        <w:rPr>
          <w:rFonts w:hint="eastAsia"/>
          <w:lang w:eastAsia="zh-CN"/>
        </w:rPr>
        <w:t>观察点</w:t>
      </w:r>
    </w:p>
    <w:p w:rsidR="00517E52" w:rsidRPr="00654626" w:rsidRDefault="003159FE" w:rsidP="00517E52">
      <w:pPr>
        <w:pStyle w:val="InfoBlue"/>
        <w:rPr>
          <w:rFonts w:hint="eastAsia"/>
        </w:rPr>
      </w:pPr>
      <w:r>
        <w:rPr>
          <w:rFonts w:hint="eastAsia"/>
        </w:rPr>
        <w:t>修改或删除图书</w:t>
      </w:r>
      <w:r>
        <w:rPr>
          <w:rFonts w:hint="eastAsia"/>
        </w:rPr>
        <w:t>/</w:t>
      </w:r>
      <w:r>
        <w:rPr>
          <w:rFonts w:hint="eastAsia"/>
        </w:rPr>
        <w:t>用户后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4) </w:t>
      </w:r>
      <w:r w:rsidRPr="00654626">
        <w:rPr>
          <w:rFonts w:hint="eastAsia"/>
          <w:lang w:eastAsia="zh-CN"/>
        </w:rPr>
        <w:t>控制点</w:t>
      </w:r>
    </w:p>
    <w:p w:rsidR="00517E52" w:rsidRPr="00654626" w:rsidRDefault="00517E52" w:rsidP="00517E52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5) </w:t>
      </w:r>
      <w:r w:rsidRPr="00654626">
        <w:rPr>
          <w:rFonts w:hint="eastAsia"/>
          <w:lang w:eastAsia="zh-CN"/>
        </w:rPr>
        <w:t>预期结果</w:t>
      </w:r>
    </w:p>
    <w:p w:rsidR="00517E52" w:rsidRPr="00654626" w:rsidRDefault="00BA0B99" w:rsidP="00517E52">
      <w:pPr>
        <w:pStyle w:val="InfoBlue"/>
        <w:rPr>
          <w:rFonts w:hint="eastAsia"/>
        </w:rPr>
      </w:pPr>
      <w:r>
        <w:rPr>
          <w:rFonts w:hint="eastAsia"/>
        </w:rPr>
        <w:t>图书</w:t>
      </w:r>
      <w:r>
        <w:rPr>
          <w:rFonts w:hint="eastAsia"/>
        </w:rPr>
        <w:t>/</w:t>
      </w:r>
      <w:r>
        <w:rPr>
          <w:rFonts w:hint="eastAsia"/>
        </w:rPr>
        <w:t>用户成功被修改或删除</w:t>
      </w:r>
    </w:p>
    <w:p w:rsidR="00517E52" w:rsidRPr="00654626" w:rsidRDefault="00517E52" w:rsidP="00517E52">
      <w:pPr>
        <w:rPr>
          <w:rFonts w:hint="eastAsia"/>
          <w:lang w:eastAsia="zh-CN"/>
        </w:rPr>
      </w:pPr>
      <w:r w:rsidRPr="00654626">
        <w:rPr>
          <w:rFonts w:hint="eastAsia"/>
          <w:lang w:eastAsia="zh-CN"/>
        </w:rPr>
        <w:t xml:space="preserve">6) </w:t>
      </w:r>
      <w:r w:rsidRPr="00654626">
        <w:rPr>
          <w:rFonts w:hint="eastAsia"/>
          <w:lang w:eastAsia="zh-CN"/>
        </w:rPr>
        <w:t>后置条件</w:t>
      </w:r>
    </w:p>
    <w:p w:rsidR="00517E52" w:rsidRPr="001F03D5" w:rsidRDefault="00517E52" w:rsidP="00517E52">
      <w:pPr>
        <w:rPr>
          <w:rFonts w:hint="eastAsia"/>
          <w:lang w:eastAsia="zh-CN"/>
        </w:rPr>
      </w:pPr>
      <w:r>
        <w:rPr>
          <w:lang w:eastAsia="zh-CN"/>
        </w:rPr>
        <w:lastRenderedPageBreak/>
        <w:tab/>
      </w:r>
      <w:r w:rsidR="00713BD1">
        <w:rPr>
          <w:rFonts w:hint="eastAsia"/>
          <w:lang w:eastAsia="zh-CN"/>
        </w:rPr>
        <w:t>图书</w:t>
      </w:r>
      <w:r w:rsidR="00713BD1">
        <w:rPr>
          <w:rFonts w:hint="eastAsia"/>
          <w:lang w:eastAsia="zh-CN"/>
        </w:rPr>
        <w:t>/</w:t>
      </w:r>
      <w:r w:rsidR="00713BD1">
        <w:rPr>
          <w:rFonts w:hint="eastAsia"/>
          <w:lang w:eastAsia="zh-CN"/>
        </w:rPr>
        <w:t>用户被修改或删除</w:t>
      </w:r>
      <w:bookmarkStart w:id="12" w:name="_GoBack"/>
      <w:bookmarkEnd w:id="12"/>
    </w:p>
    <w:p w:rsidR="000D4182" w:rsidRPr="000D4182" w:rsidRDefault="000D4182" w:rsidP="0059232E">
      <w:pPr>
        <w:rPr>
          <w:rFonts w:hint="eastAsia"/>
          <w:lang w:eastAsia="zh-CN"/>
        </w:rPr>
      </w:pPr>
    </w:p>
    <w:sectPr w:rsidR="000D4182" w:rsidRPr="000D4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875" w:rsidRDefault="000E5875">
      <w:r>
        <w:separator/>
      </w:r>
    </w:p>
  </w:endnote>
  <w:endnote w:type="continuationSeparator" w:id="0">
    <w:p w:rsidR="000E5875" w:rsidRDefault="000E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9616D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616D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13BD1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713BD1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875" w:rsidRDefault="000E5875">
      <w:r>
        <w:separator/>
      </w:r>
    </w:p>
  </w:footnote>
  <w:footnote w:type="continuationSeparator" w:id="0">
    <w:p w:rsidR="000E5875" w:rsidRDefault="000E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616DF">
      <w:rPr>
        <w:rFonts w:ascii="Arial" w:hAnsi="Arial"/>
        <w:b/>
        <w:sz w:val="36"/>
      </w:rPr>
      <w:t>&lt;</w:t>
    </w:r>
    <w:r w:rsidR="009616DF">
      <w:rPr>
        <w:rFonts w:ascii="Arial" w:hAnsi="Arial" w:hint="eastAsia"/>
        <w:b/>
        <w:sz w:val="36"/>
        <w:lang w:eastAsia="zh-CN"/>
      </w:rPr>
      <w:t>SJTU</w:t>
    </w:r>
    <w:r w:rsidR="009616DF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 w:rsidTr="00D85B0A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fldSimple w:instr=" SUBJECT  \* MERGEFORMAT ">
            <w:r w:rsidR="009616DF">
              <w:t>&lt;</w:t>
            </w:r>
            <w:r w:rsidR="003F400A">
              <w:rPr>
                <w:rFonts w:hint="eastAsia"/>
                <w:lang w:eastAsia="zh-CN"/>
              </w:rPr>
              <w:t>LoveBook</w:t>
            </w:r>
            <w:r w:rsidR="009616DF">
              <w:t>&gt;</w:t>
            </w:r>
          </w:fldSimple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 w:rsidTr="00D85B0A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9616DF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75567B">
          <w:r>
            <w:t xml:space="preserve">  Date:  &lt;13</w:t>
          </w:r>
          <w:r w:rsidR="009B5899">
            <w:t>/9/2017</w:t>
          </w:r>
          <w:r w:rsidR="001B0401"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FB277E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DF"/>
    <w:rsid w:val="00005C79"/>
    <w:rsid w:val="00006EBF"/>
    <w:rsid w:val="00007007"/>
    <w:rsid w:val="00021713"/>
    <w:rsid w:val="00024A0C"/>
    <w:rsid w:val="00025D98"/>
    <w:rsid w:val="00044D4D"/>
    <w:rsid w:val="0005609E"/>
    <w:rsid w:val="0006427F"/>
    <w:rsid w:val="00071D4E"/>
    <w:rsid w:val="00074D60"/>
    <w:rsid w:val="00080B17"/>
    <w:rsid w:val="000925CC"/>
    <w:rsid w:val="000D3CFF"/>
    <w:rsid w:val="000D4182"/>
    <w:rsid w:val="000D4469"/>
    <w:rsid w:val="000D4D21"/>
    <w:rsid w:val="000E5875"/>
    <w:rsid w:val="000E5FFB"/>
    <w:rsid w:val="00115E99"/>
    <w:rsid w:val="0011774B"/>
    <w:rsid w:val="00144416"/>
    <w:rsid w:val="00155D5C"/>
    <w:rsid w:val="00166B7F"/>
    <w:rsid w:val="00182B98"/>
    <w:rsid w:val="00183C03"/>
    <w:rsid w:val="001854F3"/>
    <w:rsid w:val="001A2940"/>
    <w:rsid w:val="001A68CB"/>
    <w:rsid w:val="001B0401"/>
    <w:rsid w:val="001B0738"/>
    <w:rsid w:val="001B21E0"/>
    <w:rsid w:val="001B2A45"/>
    <w:rsid w:val="001B6D5C"/>
    <w:rsid w:val="001C095F"/>
    <w:rsid w:val="001C4249"/>
    <w:rsid w:val="001D7B50"/>
    <w:rsid w:val="001F03D5"/>
    <w:rsid w:val="001F2F99"/>
    <w:rsid w:val="00233446"/>
    <w:rsid w:val="00234800"/>
    <w:rsid w:val="00243820"/>
    <w:rsid w:val="002457E3"/>
    <w:rsid w:val="00250C1A"/>
    <w:rsid w:val="00251850"/>
    <w:rsid w:val="00264F7F"/>
    <w:rsid w:val="00267023"/>
    <w:rsid w:val="00274D99"/>
    <w:rsid w:val="002754D3"/>
    <w:rsid w:val="00287375"/>
    <w:rsid w:val="002F3831"/>
    <w:rsid w:val="002F6D00"/>
    <w:rsid w:val="00301A2E"/>
    <w:rsid w:val="003028E4"/>
    <w:rsid w:val="00314A05"/>
    <w:rsid w:val="003159FE"/>
    <w:rsid w:val="0032085F"/>
    <w:rsid w:val="00320C58"/>
    <w:rsid w:val="0032567A"/>
    <w:rsid w:val="003325C5"/>
    <w:rsid w:val="00335D4E"/>
    <w:rsid w:val="00342E2E"/>
    <w:rsid w:val="0035439E"/>
    <w:rsid w:val="00367564"/>
    <w:rsid w:val="003716FA"/>
    <w:rsid w:val="00372085"/>
    <w:rsid w:val="00372089"/>
    <w:rsid w:val="003807D8"/>
    <w:rsid w:val="00382609"/>
    <w:rsid w:val="00386F05"/>
    <w:rsid w:val="003951B1"/>
    <w:rsid w:val="003B2FC0"/>
    <w:rsid w:val="003B7229"/>
    <w:rsid w:val="003C3715"/>
    <w:rsid w:val="003C3972"/>
    <w:rsid w:val="003F400A"/>
    <w:rsid w:val="003F4854"/>
    <w:rsid w:val="003F5A9D"/>
    <w:rsid w:val="003F6E81"/>
    <w:rsid w:val="003F77A0"/>
    <w:rsid w:val="0041691C"/>
    <w:rsid w:val="004319CF"/>
    <w:rsid w:val="00435F94"/>
    <w:rsid w:val="00437E00"/>
    <w:rsid w:val="00455F4A"/>
    <w:rsid w:val="00456486"/>
    <w:rsid w:val="00457DA8"/>
    <w:rsid w:val="00484C7E"/>
    <w:rsid w:val="00493060"/>
    <w:rsid w:val="0049620F"/>
    <w:rsid w:val="004966BF"/>
    <w:rsid w:val="00496CA7"/>
    <w:rsid w:val="004C1631"/>
    <w:rsid w:val="004C5D17"/>
    <w:rsid w:val="004C7603"/>
    <w:rsid w:val="004D385E"/>
    <w:rsid w:val="004E6576"/>
    <w:rsid w:val="004F0AE6"/>
    <w:rsid w:val="004F3649"/>
    <w:rsid w:val="0050013C"/>
    <w:rsid w:val="00517E52"/>
    <w:rsid w:val="0054557F"/>
    <w:rsid w:val="005548A6"/>
    <w:rsid w:val="00556047"/>
    <w:rsid w:val="00561EEB"/>
    <w:rsid w:val="00564A46"/>
    <w:rsid w:val="005728CB"/>
    <w:rsid w:val="00582C65"/>
    <w:rsid w:val="00582F09"/>
    <w:rsid w:val="0058375F"/>
    <w:rsid w:val="0059232E"/>
    <w:rsid w:val="00593EC6"/>
    <w:rsid w:val="0059524D"/>
    <w:rsid w:val="00595C44"/>
    <w:rsid w:val="005A1AE3"/>
    <w:rsid w:val="005A3E1F"/>
    <w:rsid w:val="005A6AC5"/>
    <w:rsid w:val="005B3BC7"/>
    <w:rsid w:val="005C2A4C"/>
    <w:rsid w:val="005C6B18"/>
    <w:rsid w:val="005D5C1D"/>
    <w:rsid w:val="005F1865"/>
    <w:rsid w:val="005F2669"/>
    <w:rsid w:val="005F34BD"/>
    <w:rsid w:val="005F5A73"/>
    <w:rsid w:val="005F6680"/>
    <w:rsid w:val="00614F25"/>
    <w:rsid w:val="0062792A"/>
    <w:rsid w:val="00632EBE"/>
    <w:rsid w:val="00651A53"/>
    <w:rsid w:val="00654626"/>
    <w:rsid w:val="00656303"/>
    <w:rsid w:val="00673EB5"/>
    <w:rsid w:val="00675E61"/>
    <w:rsid w:val="006775F2"/>
    <w:rsid w:val="0068696F"/>
    <w:rsid w:val="00686CF9"/>
    <w:rsid w:val="00693CE4"/>
    <w:rsid w:val="00694557"/>
    <w:rsid w:val="006954AF"/>
    <w:rsid w:val="006955E6"/>
    <w:rsid w:val="006A23AF"/>
    <w:rsid w:val="006B1EF3"/>
    <w:rsid w:val="006C140F"/>
    <w:rsid w:val="00701250"/>
    <w:rsid w:val="00713BD1"/>
    <w:rsid w:val="00740472"/>
    <w:rsid w:val="00750598"/>
    <w:rsid w:val="0075536A"/>
    <w:rsid w:val="0075567B"/>
    <w:rsid w:val="00765759"/>
    <w:rsid w:val="00766145"/>
    <w:rsid w:val="007743FD"/>
    <w:rsid w:val="007860FA"/>
    <w:rsid w:val="00792722"/>
    <w:rsid w:val="007936D2"/>
    <w:rsid w:val="007956E2"/>
    <w:rsid w:val="007A29B6"/>
    <w:rsid w:val="007A29F5"/>
    <w:rsid w:val="007A2AA7"/>
    <w:rsid w:val="007A66D1"/>
    <w:rsid w:val="007C0D4B"/>
    <w:rsid w:val="007C153E"/>
    <w:rsid w:val="007C53CC"/>
    <w:rsid w:val="007D5839"/>
    <w:rsid w:val="007E1575"/>
    <w:rsid w:val="007E24BE"/>
    <w:rsid w:val="007E5A5C"/>
    <w:rsid w:val="007E73F7"/>
    <w:rsid w:val="007F01CD"/>
    <w:rsid w:val="007F4D89"/>
    <w:rsid w:val="007F50DB"/>
    <w:rsid w:val="00807A69"/>
    <w:rsid w:val="00810B9B"/>
    <w:rsid w:val="00815206"/>
    <w:rsid w:val="00820D63"/>
    <w:rsid w:val="00823FB0"/>
    <w:rsid w:val="00850C93"/>
    <w:rsid w:val="00854BDE"/>
    <w:rsid w:val="00857A9D"/>
    <w:rsid w:val="008616C0"/>
    <w:rsid w:val="00871319"/>
    <w:rsid w:val="00872609"/>
    <w:rsid w:val="0088099C"/>
    <w:rsid w:val="008853F1"/>
    <w:rsid w:val="008971E5"/>
    <w:rsid w:val="00897F16"/>
    <w:rsid w:val="00897F87"/>
    <w:rsid w:val="008A5C19"/>
    <w:rsid w:val="008A7F61"/>
    <w:rsid w:val="008D720C"/>
    <w:rsid w:val="008E2E82"/>
    <w:rsid w:val="008E7F0C"/>
    <w:rsid w:val="008F0849"/>
    <w:rsid w:val="008F7E55"/>
    <w:rsid w:val="00902BBF"/>
    <w:rsid w:val="00903BE0"/>
    <w:rsid w:val="009072E8"/>
    <w:rsid w:val="00916516"/>
    <w:rsid w:val="00923B6D"/>
    <w:rsid w:val="00930256"/>
    <w:rsid w:val="00955323"/>
    <w:rsid w:val="0095640D"/>
    <w:rsid w:val="00956C07"/>
    <w:rsid w:val="009616DF"/>
    <w:rsid w:val="00966FB5"/>
    <w:rsid w:val="00973678"/>
    <w:rsid w:val="009855AE"/>
    <w:rsid w:val="00993033"/>
    <w:rsid w:val="009B0047"/>
    <w:rsid w:val="009B30D3"/>
    <w:rsid w:val="009B4D82"/>
    <w:rsid w:val="009B5899"/>
    <w:rsid w:val="009C6275"/>
    <w:rsid w:val="009C7B2D"/>
    <w:rsid w:val="009E4305"/>
    <w:rsid w:val="009F3A8F"/>
    <w:rsid w:val="009F51C6"/>
    <w:rsid w:val="00A02609"/>
    <w:rsid w:val="00A03D38"/>
    <w:rsid w:val="00A1013E"/>
    <w:rsid w:val="00A1525A"/>
    <w:rsid w:val="00A21E8D"/>
    <w:rsid w:val="00A223D7"/>
    <w:rsid w:val="00A23F1C"/>
    <w:rsid w:val="00A32767"/>
    <w:rsid w:val="00A42FD9"/>
    <w:rsid w:val="00A67FE7"/>
    <w:rsid w:val="00A749C8"/>
    <w:rsid w:val="00A9508D"/>
    <w:rsid w:val="00AA59B3"/>
    <w:rsid w:val="00AA6609"/>
    <w:rsid w:val="00AB59C9"/>
    <w:rsid w:val="00AD5A50"/>
    <w:rsid w:val="00AD6B6F"/>
    <w:rsid w:val="00AD776A"/>
    <w:rsid w:val="00AD7F94"/>
    <w:rsid w:val="00AE38A6"/>
    <w:rsid w:val="00AE7164"/>
    <w:rsid w:val="00AF0D97"/>
    <w:rsid w:val="00B133F0"/>
    <w:rsid w:val="00B24DAA"/>
    <w:rsid w:val="00B268F0"/>
    <w:rsid w:val="00B4283A"/>
    <w:rsid w:val="00B55FA5"/>
    <w:rsid w:val="00B64A72"/>
    <w:rsid w:val="00B82ACB"/>
    <w:rsid w:val="00B845BA"/>
    <w:rsid w:val="00B94CB4"/>
    <w:rsid w:val="00BA0B99"/>
    <w:rsid w:val="00BA192E"/>
    <w:rsid w:val="00BA2DB8"/>
    <w:rsid w:val="00BA3AC6"/>
    <w:rsid w:val="00BC7D27"/>
    <w:rsid w:val="00BD4430"/>
    <w:rsid w:val="00BE347A"/>
    <w:rsid w:val="00BF7DE2"/>
    <w:rsid w:val="00C02806"/>
    <w:rsid w:val="00C0329E"/>
    <w:rsid w:val="00C04B2E"/>
    <w:rsid w:val="00C316DF"/>
    <w:rsid w:val="00C3242D"/>
    <w:rsid w:val="00C41318"/>
    <w:rsid w:val="00C45345"/>
    <w:rsid w:val="00C47341"/>
    <w:rsid w:val="00C478BB"/>
    <w:rsid w:val="00C5561B"/>
    <w:rsid w:val="00C841C5"/>
    <w:rsid w:val="00C8593D"/>
    <w:rsid w:val="00C859BC"/>
    <w:rsid w:val="00C957B6"/>
    <w:rsid w:val="00C96A24"/>
    <w:rsid w:val="00C9709E"/>
    <w:rsid w:val="00C97A9D"/>
    <w:rsid w:val="00C97FEE"/>
    <w:rsid w:val="00CA0CE8"/>
    <w:rsid w:val="00CD4C74"/>
    <w:rsid w:val="00CD4CB9"/>
    <w:rsid w:val="00CD6652"/>
    <w:rsid w:val="00CD7691"/>
    <w:rsid w:val="00CE1C7D"/>
    <w:rsid w:val="00CF13CF"/>
    <w:rsid w:val="00D215C3"/>
    <w:rsid w:val="00D3474A"/>
    <w:rsid w:val="00D35B5A"/>
    <w:rsid w:val="00D375D7"/>
    <w:rsid w:val="00D40AEC"/>
    <w:rsid w:val="00D505A2"/>
    <w:rsid w:val="00D5368A"/>
    <w:rsid w:val="00D56548"/>
    <w:rsid w:val="00D5778F"/>
    <w:rsid w:val="00D663F8"/>
    <w:rsid w:val="00D67857"/>
    <w:rsid w:val="00D74ACE"/>
    <w:rsid w:val="00D76BB9"/>
    <w:rsid w:val="00D82886"/>
    <w:rsid w:val="00D85B0A"/>
    <w:rsid w:val="00DA7820"/>
    <w:rsid w:val="00DE2842"/>
    <w:rsid w:val="00DE45D5"/>
    <w:rsid w:val="00DF0ECA"/>
    <w:rsid w:val="00DF3D65"/>
    <w:rsid w:val="00DF50E0"/>
    <w:rsid w:val="00E0029A"/>
    <w:rsid w:val="00E06F95"/>
    <w:rsid w:val="00E13E0B"/>
    <w:rsid w:val="00E21A4B"/>
    <w:rsid w:val="00E22B5F"/>
    <w:rsid w:val="00E3618F"/>
    <w:rsid w:val="00E42FD0"/>
    <w:rsid w:val="00E46511"/>
    <w:rsid w:val="00E55B58"/>
    <w:rsid w:val="00E56314"/>
    <w:rsid w:val="00E56821"/>
    <w:rsid w:val="00E636B4"/>
    <w:rsid w:val="00E64DFB"/>
    <w:rsid w:val="00E653AD"/>
    <w:rsid w:val="00E66631"/>
    <w:rsid w:val="00E74AF5"/>
    <w:rsid w:val="00E809DF"/>
    <w:rsid w:val="00E87725"/>
    <w:rsid w:val="00E961F5"/>
    <w:rsid w:val="00EB6AC1"/>
    <w:rsid w:val="00EE1E03"/>
    <w:rsid w:val="00F17D9F"/>
    <w:rsid w:val="00F24EE5"/>
    <w:rsid w:val="00F267A6"/>
    <w:rsid w:val="00F27E65"/>
    <w:rsid w:val="00F449B6"/>
    <w:rsid w:val="00F47A47"/>
    <w:rsid w:val="00F81EB8"/>
    <w:rsid w:val="00F8631A"/>
    <w:rsid w:val="00F97473"/>
    <w:rsid w:val="00FA220B"/>
    <w:rsid w:val="00FA3AC0"/>
    <w:rsid w:val="00FB648F"/>
    <w:rsid w:val="00FB7B82"/>
    <w:rsid w:val="00FC7F56"/>
    <w:rsid w:val="00FD6F84"/>
    <w:rsid w:val="00FD7D09"/>
    <w:rsid w:val="00FF0AE9"/>
    <w:rsid w:val="00FF19FC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97FC7"/>
  <w15:chartTrackingRefBased/>
  <w15:docId w15:val="{BDB17508-F476-499E-88B2-B7FCA5A6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902BBF"/>
    <w:pPr>
      <w:spacing w:after="120"/>
      <w:ind w:left="720"/>
    </w:pPr>
    <w:rPr>
      <w:lang w:eastAsia="zh-CN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902BBF"/>
  </w:style>
  <w:style w:type="paragraph" w:styleId="af0">
    <w:name w:val="Balloon Text"/>
    <w:basedOn w:val="a"/>
    <w:link w:val="af1"/>
    <w:rsid w:val="00B268F0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rsid w:val="00B268F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\Desktop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35</TotalTime>
  <Pages>8</Pages>
  <Words>324</Words>
  <Characters>1849</Characters>
  <Application>Microsoft Office Word</Application>
  <DocSecurity>0</DocSecurity>
  <Lines>15</Lines>
  <Paragraphs>4</Paragraphs>
  <ScaleCrop>false</ScaleCrop>
  <Company>&lt;Company Name&gt;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欧阳Mx</dc:creator>
  <cp:keywords/>
  <dc:description/>
  <cp:lastModifiedBy>欧阳Mx</cp:lastModifiedBy>
  <cp:revision>455</cp:revision>
  <cp:lastPrinted>1601-01-01T00:00:00Z</cp:lastPrinted>
  <dcterms:created xsi:type="dcterms:W3CDTF">2017-09-13T03:04:00Z</dcterms:created>
  <dcterms:modified xsi:type="dcterms:W3CDTF">2017-09-13T03:45:00Z</dcterms:modified>
</cp:coreProperties>
</file>