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5C0571">
        <w:rPr>
          <w:rFonts w:ascii="Arial" w:hAnsi="Arial" w:hint="eastAsia"/>
        </w:rPr>
        <w:t>LoveBook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C0571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 w:rsidR="005C0571">
        <w:rPr>
          <w:rFonts w:ascii="Arial" w:hAnsi="Arial"/>
          <w:sz w:val="28"/>
        </w:rPr>
        <w:t>1.0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DE1A22">
            <w:pPr>
              <w:pStyle w:val="Tabletext"/>
            </w:pPr>
            <w:r>
              <w:rPr>
                <w:rFonts w:ascii="Times New Roman"/>
              </w:rPr>
              <w:t>27</w:t>
            </w:r>
            <w:r w:rsidR="005C0571">
              <w:rPr>
                <w:rFonts w:ascii="Times New Roman"/>
              </w:rPr>
              <w:t>/6/2017</w:t>
            </w:r>
          </w:p>
        </w:tc>
        <w:tc>
          <w:tcPr>
            <w:tcW w:w="1152" w:type="dxa"/>
          </w:tcPr>
          <w:p w:rsidR="003A46E4" w:rsidRDefault="005C0571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5C0571">
            <w:pPr>
              <w:pStyle w:val="Tabletext"/>
            </w:pPr>
            <w:r>
              <w:rPr>
                <w:rFonts w:ascii="Times New Roman" w:hint="eastAsia"/>
              </w:rPr>
              <w:t>初次撰写</w:t>
            </w:r>
          </w:p>
        </w:tc>
        <w:tc>
          <w:tcPr>
            <w:tcW w:w="2304" w:type="dxa"/>
          </w:tcPr>
          <w:p w:rsidR="003A46E4" w:rsidRDefault="005C0571">
            <w:pPr>
              <w:pStyle w:val="Tabletext"/>
            </w:pPr>
            <w:r>
              <w:rPr>
                <w:rFonts w:hint="eastAsia"/>
              </w:rPr>
              <w:t>欧阳三丰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5C0571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5C0571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C0571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DC61B2" w:rsidRDefault="00C3508D" w:rsidP="00DC61B2">
      <w:pPr>
        <w:pStyle w:val="a9"/>
      </w:pPr>
      <w:r>
        <w:rPr>
          <w:rFonts w:hint="eastAsia"/>
        </w:rPr>
        <w:t xml:space="preserve">1. </w:t>
      </w:r>
      <w:r w:rsidR="008C75F5">
        <w:rPr>
          <w:rFonts w:hint="eastAsia"/>
        </w:rPr>
        <w:t>《</w:t>
      </w:r>
      <w:r w:rsidR="00145FA3">
        <w:rPr>
          <w:rFonts w:hint="eastAsia"/>
        </w:rPr>
        <w:t>LoveBook</w:t>
      </w:r>
      <w:r w:rsidR="00E01F7C">
        <w:rPr>
          <w:rFonts w:hint="eastAsia"/>
        </w:rPr>
        <w:t>立项建议书</w:t>
      </w:r>
      <w:r w:rsidR="008C75F5">
        <w:rPr>
          <w:rFonts w:hint="eastAsia"/>
        </w:rPr>
        <w:t>》</w:t>
      </w:r>
      <w:r w:rsidR="001D2EA0">
        <w:rPr>
          <w:rFonts w:hint="eastAsia"/>
        </w:rPr>
        <w:t>ver</w:t>
      </w:r>
      <w:r w:rsidR="001D2EA0">
        <w:t>1.0</w:t>
      </w:r>
      <w:r w:rsidR="00676143">
        <w:rPr>
          <w:rFonts w:hint="eastAsia"/>
        </w:rPr>
        <w:t>。</w:t>
      </w:r>
    </w:p>
    <w:p w:rsidR="00A53DD8" w:rsidRPr="00A30A53" w:rsidRDefault="00786158" w:rsidP="00DC61B2">
      <w:pPr>
        <w:pStyle w:val="a9"/>
      </w:pPr>
      <w:r>
        <w:rPr>
          <w:rFonts w:hint="eastAsia"/>
        </w:rPr>
        <w:t xml:space="preserve">2. </w:t>
      </w:r>
      <w:r w:rsidR="00132C55">
        <w:rPr>
          <w:rFonts w:hint="eastAsia"/>
        </w:rPr>
        <w:t>《</w:t>
      </w:r>
      <w:r w:rsidR="00CD3D66">
        <w:rPr>
          <w:rFonts w:hint="eastAsia"/>
        </w:rPr>
        <w:t>LoveBook</w:t>
      </w:r>
      <w:r w:rsidR="00796375">
        <w:rPr>
          <w:rFonts w:hint="eastAsia"/>
        </w:rPr>
        <w:t>需求规约</w:t>
      </w:r>
      <w:r w:rsidR="00132C55">
        <w:rPr>
          <w:rFonts w:hint="eastAsia"/>
        </w:rPr>
        <w:t>》</w:t>
      </w:r>
      <w:r w:rsidR="00E05A20">
        <w:rPr>
          <w:rFonts w:hint="eastAsia"/>
        </w:rPr>
        <w:t>ver1.0。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B22EB4" w:rsidRDefault="00DF535D">
      <w:r>
        <w:tab/>
      </w:r>
      <w:r w:rsidR="0019671D">
        <w:rPr>
          <w:rFonts w:hint="eastAsia"/>
        </w:rPr>
        <w:t>本章是对</w:t>
      </w:r>
      <w:r w:rsidR="00DF3DFE">
        <w:rPr>
          <w:rFonts w:hint="eastAsia"/>
        </w:rPr>
        <w:t>该平台系统用例视图的描述</w:t>
      </w:r>
      <w:r w:rsidR="004D1FA4">
        <w:rPr>
          <w:rFonts w:hint="eastAsia"/>
        </w:rPr>
        <w:t>。</w:t>
      </w:r>
    </w:p>
    <w:p w:rsidR="004C0D24" w:rsidRDefault="00EB7CCD" w:rsidP="00DA390C">
      <w:pPr>
        <w:pStyle w:val="2"/>
      </w:pPr>
      <w:r>
        <w:rPr>
          <w:rFonts w:hint="eastAsia"/>
        </w:rPr>
        <w:t>用例图</w:t>
      </w:r>
    </w:p>
    <w:p w:rsidR="00D27197" w:rsidRDefault="00ED2240" w:rsidP="00A172E8">
      <w:pPr>
        <w:ind w:left="720"/>
        <w:jc w:val="center"/>
      </w:pPr>
      <w:r>
        <w:rPr>
          <w:noProof/>
        </w:rPr>
        <w:drawing>
          <wp:inline distT="0" distB="0" distL="0" distR="0" wp14:anchorId="11705F6B" wp14:editId="1F094F62">
            <wp:extent cx="5943600" cy="4560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69" w:rsidRDefault="00895330" w:rsidP="00EA0DFA">
      <w:pPr>
        <w:ind w:left="72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系统用例视图</w:t>
      </w:r>
    </w:p>
    <w:p w:rsidR="00B55828" w:rsidRDefault="00B55828" w:rsidP="00EA0DFA">
      <w:pPr>
        <w:ind w:left="720"/>
        <w:jc w:val="center"/>
      </w:pPr>
    </w:p>
    <w:p w:rsidR="009957EC" w:rsidRDefault="003A67A5" w:rsidP="003A67A5">
      <w:pPr>
        <w:pStyle w:val="2"/>
        <w:numPr>
          <w:ilvl w:val="0"/>
          <w:numId w:val="0"/>
        </w:numPr>
      </w:pPr>
      <w:r>
        <w:rPr>
          <w:rFonts w:hint="eastAsia"/>
        </w:rPr>
        <w:t>2.1.1</w:t>
      </w:r>
      <w:r w:rsidR="00260609">
        <w:tab/>
      </w:r>
      <w:r w:rsidR="000967B1">
        <w:rPr>
          <w:rFonts w:hint="eastAsia"/>
        </w:rPr>
        <w:t>注册</w:t>
      </w:r>
    </w:p>
    <w:p w:rsidR="00E2245F" w:rsidRPr="00E2245F" w:rsidRDefault="00032544" w:rsidP="00E2245F">
      <w:r>
        <w:tab/>
      </w:r>
      <w:r w:rsidR="00B86DE4">
        <w:rPr>
          <w:rFonts w:hint="eastAsia"/>
        </w:rPr>
        <w:t>该用例允许</w:t>
      </w:r>
      <w:r w:rsidR="009C151E">
        <w:rPr>
          <w:rFonts w:hint="eastAsia"/>
        </w:rPr>
        <w:t>游客</w:t>
      </w:r>
      <w:r w:rsidR="00C11CD5">
        <w:rPr>
          <w:rFonts w:hint="eastAsia"/>
        </w:rPr>
        <w:t>提出注册申请</w:t>
      </w:r>
      <w:r w:rsidR="00DC5CE0">
        <w:rPr>
          <w:rFonts w:hint="eastAsia"/>
        </w:rPr>
        <w:t>，从而成为</w:t>
      </w:r>
      <w:r w:rsidR="00711813">
        <w:rPr>
          <w:rFonts w:hint="eastAsia"/>
        </w:rPr>
        <w:t>爱书平台用户</w:t>
      </w:r>
      <w:r w:rsidR="00D8734A">
        <w:rPr>
          <w:rFonts w:hint="eastAsia"/>
        </w:rPr>
        <w:t>，主要参与者为游客</w:t>
      </w:r>
      <w:r w:rsidR="000900BD">
        <w:rPr>
          <w:rFonts w:hint="eastAsia"/>
        </w:rPr>
        <w:t>。</w:t>
      </w:r>
    </w:p>
    <w:p w:rsidR="00B40E83" w:rsidRDefault="00B40E83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2.1.2</w:t>
      </w:r>
      <w:r>
        <w:t xml:space="preserve">  </w:t>
      </w:r>
      <w:r w:rsidR="0017391C">
        <w:rPr>
          <w:rFonts w:hint="eastAsia"/>
        </w:rPr>
        <w:t>登录</w:t>
      </w:r>
    </w:p>
    <w:p w:rsidR="006D11AA" w:rsidRPr="006D11AA" w:rsidRDefault="006D11AA" w:rsidP="006D11AA">
      <w:r>
        <w:tab/>
      </w:r>
      <w:r w:rsidR="00C21816">
        <w:rPr>
          <w:rFonts w:hint="eastAsia"/>
        </w:rPr>
        <w:t>该用例允许用户</w:t>
      </w:r>
      <w:r w:rsidR="0009419F">
        <w:rPr>
          <w:rFonts w:hint="eastAsia"/>
        </w:rPr>
        <w:t>登录到平台</w:t>
      </w:r>
      <w:r w:rsidR="00645338">
        <w:rPr>
          <w:rFonts w:hint="eastAsia"/>
        </w:rPr>
        <w:t>，从而以</w:t>
      </w:r>
      <w:r w:rsidR="00BD581E">
        <w:rPr>
          <w:rFonts w:hint="eastAsia"/>
        </w:rPr>
        <w:t>用户</w:t>
      </w:r>
      <w:r w:rsidR="00592A18">
        <w:rPr>
          <w:rFonts w:hint="eastAsia"/>
        </w:rPr>
        <w:t>或管理员的</w:t>
      </w:r>
      <w:r w:rsidR="00BE3C8A">
        <w:rPr>
          <w:rFonts w:hint="eastAsia"/>
        </w:rPr>
        <w:t>账户身份</w:t>
      </w:r>
      <w:r w:rsidR="00AB0CD5">
        <w:rPr>
          <w:rFonts w:hint="eastAsia"/>
        </w:rPr>
        <w:t>使用平台</w:t>
      </w:r>
      <w:r w:rsidR="002B12E4">
        <w:rPr>
          <w:rFonts w:hint="eastAsia"/>
        </w:rPr>
        <w:t>，主要参与者为会员和管理员</w:t>
      </w:r>
      <w:r w:rsidR="00A753DC">
        <w:rPr>
          <w:rFonts w:hint="eastAsia"/>
        </w:rPr>
        <w:t>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2.1.3</w:t>
      </w:r>
      <w:r w:rsidR="00B40E83">
        <w:t xml:space="preserve">  </w:t>
      </w:r>
      <w:r w:rsidR="00D71AFB">
        <w:rPr>
          <w:rFonts w:hint="eastAsia"/>
        </w:rPr>
        <w:t>发布图书</w:t>
      </w:r>
    </w:p>
    <w:p w:rsidR="00E23103" w:rsidRPr="00E23103" w:rsidRDefault="00E23103" w:rsidP="00E23103">
      <w:r>
        <w:tab/>
      </w:r>
      <w:r>
        <w:rPr>
          <w:rFonts w:hint="eastAsia"/>
        </w:rPr>
        <w:t>该用例允许用户</w:t>
      </w:r>
      <w:r w:rsidR="006843D0">
        <w:rPr>
          <w:rFonts w:hint="eastAsia"/>
        </w:rPr>
        <w:t>发布图书信息</w:t>
      </w:r>
      <w:r w:rsidR="00D42EC1">
        <w:rPr>
          <w:rFonts w:hint="eastAsia"/>
        </w:rPr>
        <w:t>，主要参与者为会员。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2.1.4</w:t>
      </w:r>
      <w:r w:rsidR="00B40E83">
        <w:t xml:space="preserve">  </w:t>
      </w:r>
      <w:r w:rsidR="00EE5F19">
        <w:rPr>
          <w:rFonts w:hint="eastAsia"/>
        </w:rPr>
        <w:t>图书借阅/归还</w:t>
      </w:r>
    </w:p>
    <w:p w:rsidR="00D02512" w:rsidRPr="00D02512" w:rsidRDefault="00D02512" w:rsidP="00D02512">
      <w:r>
        <w:tab/>
      </w:r>
      <w:r>
        <w:rPr>
          <w:rFonts w:hint="eastAsia"/>
        </w:rPr>
        <w:t>该用例允许用户</w:t>
      </w:r>
      <w:r w:rsidR="00655986">
        <w:rPr>
          <w:rFonts w:hint="eastAsia"/>
        </w:rPr>
        <w:t>借阅和归还图书，主要参与者为会员。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2.1.5</w:t>
      </w:r>
      <w:r w:rsidR="00B40E83">
        <w:t xml:space="preserve">  </w:t>
      </w:r>
      <w:r w:rsidR="008B0BE4">
        <w:rPr>
          <w:rFonts w:hint="eastAsia"/>
        </w:rPr>
        <w:t>个人资料修改</w:t>
      </w:r>
    </w:p>
    <w:p w:rsidR="00A2561D" w:rsidRPr="00A2561D" w:rsidRDefault="00A2561D" w:rsidP="00A2561D">
      <w:r>
        <w:tab/>
      </w:r>
      <w:r>
        <w:rPr>
          <w:rFonts w:hint="eastAsia"/>
        </w:rPr>
        <w:t>该用例允许用户修改个人资料</w:t>
      </w:r>
      <w:r w:rsidR="001B3456">
        <w:rPr>
          <w:rFonts w:hint="eastAsia"/>
        </w:rPr>
        <w:t>，</w:t>
      </w:r>
      <w:r w:rsidR="00B76637">
        <w:rPr>
          <w:rFonts w:hint="eastAsia"/>
        </w:rPr>
        <w:t>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2.1.6</w:t>
      </w:r>
      <w:r w:rsidR="00B40E83">
        <w:t xml:space="preserve">  </w:t>
      </w:r>
      <w:r w:rsidR="00D229B1">
        <w:rPr>
          <w:rFonts w:hint="eastAsia"/>
        </w:rPr>
        <w:t>图书查询</w:t>
      </w:r>
    </w:p>
    <w:p w:rsidR="00296B95" w:rsidRPr="00296B95" w:rsidRDefault="00296B95" w:rsidP="00296B95">
      <w:r>
        <w:tab/>
      </w:r>
      <w:r>
        <w:rPr>
          <w:rFonts w:hint="eastAsia"/>
        </w:rPr>
        <w:t>该用例允许用户查询图书信息，主要参与者为会员。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2.1.7</w:t>
      </w:r>
      <w:r w:rsidR="00B40E83">
        <w:t xml:space="preserve">  </w:t>
      </w:r>
      <w:r w:rsidR="009C5494">
        <w:rPr>
          <w:rFonts w:hint="eastAsia"/>
        </w:rPr>
        <w:t>发表评论</w:t>
      </w:r>
    </w:p>
    <w:p w:rsidR="004D13CE" w:rsidRPr="004D13CE" w:rsidRDefault="004D13CE" w:rsidP="004D13CE">
      <w:r>
        <w:tab/>
      </w:r>
      <w:r>
        <w:rPr>
          <w:rFonts w:hint="eastAsia"/>
        </w:rPr>
        <w:t>该用例允许用户</w:t>
      </w:r>
      <w:r w:rsidR="00EA07BD">
        <w:rPr>
          <w:rFonts w:hint="eastAsia"/>
        </w:rPr>
        <w:t>对</w:t>
      </w:r>
      <w:r w:rsidR="003E2102">
        <w:rPr>
          <w:rFonts w:hint="eastAsia"/>
        </w:rPr>
        <w:t>已阅读的图书发布评论</w:t>
      </w:r>
      <w:r w:rsidR="007D79EA">
        <w:rPr>
          <w:rFonts w:hint="eastAsia"/>
        </w:rPr>
        <w:t>，主要参与者为会员。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2.1.8</w:t>
      </w:r>
      <w:r w:rsidR="00B40E83">
        <w:t xml:space="preserve">  </w:t>
      </w:r>
      <w:r w:rsidR="00C82AF4">
        <w:rPr>
          <w:rFonts w:hint="eastAsia"/>
        </w:rPr>
        <w:t>用户权限管理</w:t>
      </w:r>
    </w:p>
    <w:p w:rsidR="0075323D" w:rsidRPr="0075323D" w:rsidRDefault="00A76B0B" w:rsidP="0075323D">
      <w:r>
        <w:tab/>
      </w:r>
      <w:r>
        <w:rPr>
          <w:rFonts w:hint="eastAsia"/>
        </w:rPr>
        <w:t>该用例允许管理员用户</w:t>
      </w:r>
      <w:r w:rsidR="005C4C89">
        <w:rPr>
          <w:rFonts w:hint="eastAsia"/>
        </w:rPr>
        <w:t>管理</w:t>
      </w:r>
      <w:r w:rsidR="002A5AC5">
        <w:rPr>
          <w:rFonts w:hint="eastAsia"/>
        </w:rPr>
        <w:t>其他用户的权限</w:t>
      </w:r>
      <w:r w:rsidR="00086016">
        <w:rPr>
          <w:rFonts w:hint="eastAsia"/>
        </w:rPr>
        <w:t>，主要参与者为管理员。</w:t>
      </w:r>
    </w:p>
    <w:p w:rsidR="00B40E83" w:rsidRDefault="00014801" w:rsidP="00B40E83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2.1.9</w:t>
      </w:r>
      <w:r w:rsidR="00B40E83">
        <w:t xml:space="preserve">  </w:t>
      </w:r>
      <w:r w:rsidR="008B692E">
        <w:rPr>
          <w:rFonts w:hint="eastAsia"/>
        </w:rPr>
        <w:t>信息管理</w:t>
      </w:r>
    </w:p>
    <w:p w:rsidR="00595556" w:rsidRPr="00595556" w:rsidRDefault="00581917" w:rsidP="00595556">
      <w:r>
        <w:tab/>
      </w:r>
      <w:r>
        <w:rPr>
          <w:rFonts w:hint="eastAsia"/>
        </w:rPr>
        <w:t>该用例允许管理员用户管理系统中</w:t>
      </w:r>
      <w:r w:rsidR="00787E34">
        <w:rPr>
          <w:rFonts w:hint="eastAsia"/>
        </w:rPr>
        <w:t>用户、</w:t>
      </w:r>
      <w:r>
        <w:rPr>
          <w:rFonts w:hint="eastAsia"/>
        </w:rPr>
        <w:t>书籍和评论的信息</w:t>
      </w:r>
      <w:r w:rsidR="001A55D4">
        <w:rPr>
          <w:rFonts w:hint="eastAsia"/>
        </w:rPr>
        <w:t>，主要参与者为管理员。</w:t>
      </w:r>
    </w:p>
    <w:p w:rsidR="00A47109" w:rsidRPr="00B40E83" w:rsidRDefault="00A47109" w:rsidP="007811E8">
      <w:pPr>
        <w:ind w:left="720"/>
      </w:pP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27008D" w:rsidRPr="0027008D" w:rsidRDefault="00B71B88" w:rsidP="0027008D">
      <w:pPr>
        <w:pStyle w:val="a9"/>
        <w:rPr>
          <w:rFonts w:hint="eastAsia"/>
        </w:rPr>
      </w:pPr>
      <w:r>
        <w:rPr>
          <w:rFonts w:hint="eastAsia"/>
        </w:rPr>
        <w:t>本章是对软件架构的逻辑视图的描述</w:t>
      </w:r>
      <w:r w:rsidR="00B80E92">
        <w:rPr>
          <w:rFonts w:hint="eastAsia"/>
        </w:rPr>
        <w:t>。</w:t>
      </w:r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DF5564" w:rsidRDefault="00C31F54" w:rsidP="00570B93">
      <w:pPr>
        <w:pStyle w:val="a9"/>
        <w:jc w:val="center"/>
      </w:pPr>
      <w:r>
        <w:rPr>
          <w:noProof/>
          <w:snapToGrid/>
        </w:rPr>
        <w:drawing>
          <wp:inline distT="0" distB="0" distL="0" distR="0" wp14:anchorId="78F1CAD9" wp14:editId="1C4A4AEF">
            <wp:extent cx="3809524" cy="27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93" w:rsidRDefault="00570B93" w:rsidP="00570B93">
      <w:pPr>
        <w:pStyle w:val="a9"/>
        <w:jc w:val="center"/>
      </w:pPr>
      <w:r>
        <w:rPr>
          <w:rFonts w:hint="eastAsia"/>
        </w:rPr>
        <w:t>图2</w:t>
      </w:r>
      <w:r>
        <w:t xml:space="preserve"> </w:t>
      </w:r>
      <w:r w:rsidR="00C45B4A">
        <w:rPr>
          <w:rFonts w:hint="eastAsia"/>
        </w:rPr>
        <w:t>系统总体架构图</w:t>
      </w:r>
    </w:p>
    <w:p w:rsidR="00EB37E7" w:rsidRDefault="005849CB" w:rsidP="00EB37E7">
      <w:pPr>
        <w:pStyle w:val="a9"/>
      </w:pPr>
      <w:r>
        <w:rPr>
          <w:rFonts w:hint="eastAsia"/>
        </w:rPr>
        <w:t>爱书平台的</w:t>
      </w:r>
      <w:r w:rsidR="00813F23">
        <w:rPr>
          <w:rFonts w:hint="eastAsia"/>
        </w:rPr>
        <w:t>逻辑视图主要由三层组成</w:t>
      </w:r>
      <w:r w:rsidR="00CC3E7D">
        <w:rPr>
          <w:rFonts w:hint="eastAsia"/>
        </w:rPr>
        <w:t>，</w:t>
      </w:r>
      <w:r w:rsidR="00BB0EF2">
        <w:rPr>
          <w:rFonts w:hint="eastAsia"/>
        </w:rPr>
        <w:t>分别为</w:t>
      </w:r>
      <w:r w:rsidR="00F459A4">
        <w:rPr>
          <w:rFonts w:hint="eastAsia"/>
        </w:rPr>
        <w:t>Application层，</w:t>
      </w:r>
      <w:r w:rsidR="002C01A7">
        <w:rPr>
          <w:rFonts w:hint="eastAsia"/>
        </w:rPr>
        <w:t>Business</w:t>
      </w:r>
      <w:r w:rsidR="00F459A4">
        <w:rPr>
          <w:rFonts w:hint="eastAsia"/>
        </w:rPr>
        <w:t>Service层和Middleware层</w:t>
      </w:r>
      <w:r w:rsidR="00866B1B">
        <w:rPr>
          <w:rFonts w:hint="eastAsia"/>
        </w:rPr>
        <w:t>。</w:t>
      </w:r>
    </w:p>
    <w:p w:rsidR="00AF2AF8" w:rsidRDefault="004E729B" w:rsidP="00EB37E7">
      <w:pPr>
        <w:pStyle w:val="a9"/>
      </w:pPr>
      <w:r>
        <w:rPr>
          <w:rFonts w:hint="eastAsia"/>
        </w:rPr>
        <w:t>Application层主要</w:t>
      </w:r>
      <w:r w:rsidR="00BE5075">
        <w:rPr>
          <w:rFonts w:hint="eastAsia"/>
        </w:rPr>
        <w:t>由响应各种用户界面请求的Action</w:t>
      </w:r>
      <w:r w:rsidR="007D0135" w:rsidRPr="007D0135">
        <w:rPr>
          <w:rFonts w:hint="eastAsia"/>
        </w:rPr>
        <w:t>类组成，它会调用</w:t>
      </w:r>
      <w:r w:rsidR="00AD7CA7">
        <w:rPr>
          <w:rFonts w:hint="eastAsia"/>
        </w:rPr>
        <w:t>Business</w:t>
      </w:r>
      <w:r w:rsidR="007D0135" w:rsidRPr="007D0135">
        <w:rPr>
          <w:rFonts w:hint="eastAsia"/>
        </w:rPr>
        <w:t>Service层中的函数进行业务逻辑处理，同时根据结果显示不同的界面给用户。</w:t>
      </w:r>
    </w:p>
    <w:p w:rsidR="00DF2B7E" w:rsidRDefault="009773EE" w:rsidP="00EB37E7">
      <w:pPr>
        <w:pStyle w:val="a9"/>
      </w:pPr>
      <w:r>
        <w:rPr>
          <w:rFonts w:hint="eastAsia"/>
        </w:rPr>
        <w:t>Business</w:t>
      </w:r>
      <w:r w:rsidR="00657519" w:rsidRPr="00657519">
        <w:rPr>
          <w:rFonts w:hint="eastAsia"/>
        </w:rPr>
        <w:t>Service层主要完成实际的业务逻辑</w:t>
      </w:r>
      <w:r w:rsidR="00014FA9">
        <w:rPr>
          <w:rFonts w:hint="eastAsia"/>
        </w:rPr>
        <w:t>，</w:t>
      </w:r>
      <w:r w:rsidR="00C23B19">
        <w:rPr>
          <w:rFonts w:hint="eastAsia"/>
        </w:rPr>
        <w:t>包括</w:t>
      </w:r>
      <w:r w:rsidR="006530D7">
        <w:rPr>
          <w:rFonts w:hint="eastAsia"/>
        </w:rPr>
        <w:t>与数据库的表对应的实体类</w:t>
      </w:r>
      <w:r w:rsidR="009F449D">
        <w:rPr>
          <w:rFonts w:hint="eastAsia"/>
        </w:rPr>
        <w:t>，</w:t>
      </w:r>
      <w:r w:rsidR="00CE0EB6">
        <w:rPr>
          <w:rFonts w:hint="eastAsia"/>
        </w:rPr>
        <w:t>访问数据库的Dao类</w:t>
      </w:r>
      <w:r w:rsidR="009469CA">
        <w:rPr>
          <w:rFonts w:hint="eastAsia"/>
        </w:rPr>
        <w:t>和实现业务逻辑的</w:t>
      </w:r>
      <w:r w:rsidR="00A1372B">
        <w:rPr>
          <w:rFonts w:hint="eastAsia"/>
        </w:rPr>
        <w:t>Service类</w:t>
      </w:r>
      <w:r w:rsidR="00E97A32">
        <w:rPr>
          <w:rFonts w:hint="eastAsia"/>
        </w:rPr>
        <w:t>。</w:t>
      </w:r>
    </w:p>
    <w:p w:rsidR="000A1EA1" w:rsidRPr="007D0135" w:rsidRDefault="00E728F7" w:rsidP="00EB37E7">
      <w:pPr>
        <w:pStyle w:val="a9"/>
        <w:rPr>
          <w:rFonts w:hint="eastAsia"/>
        </w:rPr>
      </w:pPr>
      <w:r>
        <w:rPr>
          <w:rFonts w:hint="eastAsia"/>
        </w:rPr>
        <w:t>Middle</w:t>
      </w:r>
      <w:r w:rsidR="00C91AF0">
        <w:rPr>
          <w:rFonts w:hint="eastAsia"/>
        </w:rPr>
        <w:t>ware层为</w:t>
      </w:r>
      <w:r w:rsidR="0053541F">
        <w:rPr>
          <w:rFonts w:hint="eastAsia"/>
        </w:rPr>
        <w:t>SSH</w:t>
      </w:r>
      <w:r w:rsidR="008E6285">
        <w:rPr>
          <w:rFonts w:hint="eastAsia"/>
        </w:rPr>
        <w:t>框架的函数库。</w:t>
      </w:r>
    </w:p>
    <w:p w:rsidR="005A6298" w:rsidRDefault="00A007A2" w:rsidP="005A6298">
      <w:pPr>
        <w:pStyle w:val="2"/>
      </w:pPr>
      <w:r>
        <w:rPr>
          <w:rFonts w:hint="eastAsia"/>
        </w:rPr>
        <w:t>Application层</w:t>
      </w:r>
    </w:p>
    <w:p w:rsidR="00DD176A" w:rsidRDefault="00DD176A" w:rsidP="00DD176A">
      <w:pPr>
        <w:ind w:left="720"/>
      </w:pPr>
      <w:r>
        <w:rPr>
          <w:rFonts w:hint="eastAsia"/>
        </w:rPr>
        <w:t>Application</w:t>
      </w:r>
      <w:r w:rsidR="00172413">
        <w:rPr>
          <w:rFonts w:hint="eastAsia"/>
        </w:rPr>
        <w:t>层为一个</w:t>
      </w:r>
      <w:r w:rsidR="00AC234E">
        <w:rPr>
          <w:rFonts w:hint="eastAsia"/>
        </w:rPr>
        <w:t>Action包</w:t>
      </w:r>
      <w:r w:rsidR="00693D88">
        <w:rPr>
          <w:rFonts w:hint="eastAsia"/>
        </w:rPr>
        <w:t>，</w:t>
      </w:r>
      <w:r w:rsidR="00311874">
        <w:rPr>
          <w:rFonts w:hint="eastAsia"/>
        </w:rPr>
        <w:t>Action包由</w:t>
      </w:r>
      <w:r w:rsidR="00E477BA">
        <w:rPr>
          <w:rFonts w:hint="eastAsia"/>
        </w:rPr>
        <w:t>RegisterAction，LoginAction</w:t>
      </w:r>
      <w:r w:rsidR="009410DC">
        <w:rPr>
          <w:rFonts w:hint="eastAsia"/>
        </w:rPr>
        <w:t>，</w:t>
      </w:r>
      <w:r w:rsidR="00BB3BBC">
        <w:rPr>
          <w:rFonts w:hint="eastAsia"/>
        </w:rPr>
        <w:t>GetData</w:t>
      </w:r>
      <w:r w:rsidR="00170E4E">
        <w:rPr>
          <w:rFonts w:hint="eastAsia"/>
        </w:rPr>
        <w:t>Action</w:t>
      </w:r>
      <w:r w:rsidR="00816884">
        <w:rPr>
          <w:rFonts w:hint="eastAsia"/>
        </w:rPr>
        <w:t>，</w:t>
      </w:r>
      <w:r w:rsidR="0092531B">
        <w:rPr>
          <w:rFonts w:hint="eastAsia"/>
        </w:rPr>
        <w:t>PublishBookAction</w:t>
      </w:r>
      <w:r w:rsidR="00147B5F">
        <w:rPr>
          <w:rFonts w:hint="eastAsia"/>
        </w:rPr>
        <w:t>，</w:t>
      </w:r>
      <w:r w:rsidR="00A52949">
        <w:rPr>
          <w:rFonts w:hint="eastAsia"/>
        </w:rPr>
        <w:t>BorrowBookAction</w:t>
      </w:r>
      <w:r w:rsidR="00DF7BA1">
        <w:rPr>
          <w:rFonts w:hint="eastAsia"/>
        </w:rPr>
        <w:t>，</w:t>
      </w:r>
      <w:r w:rsidR="00BB21F0">
        <w:rPr>
          <w:rFonts w:hint="eastAsia"/>
        </w:rPr>
        <w:t>ReturnBookAction</w:t>
      </w:r>
      <w:r w:rsidR="00CD48F8">
        <w:rPr>
          <w:rFonts w:hint="eastAsia"/>
        </w:rPr>
        <w:t>，</w:t>
      </w:r>
      <w:r w:rsidR="0039122D">
        <w:rPr>
          <w:rFonts w:hint="eastAsia"/>
        </w:rPr>
        <w:t>ModifyProfileAction</w:t>
      </w:r>
      <w:r w:rsidR="00A149DB">
        <w:rPr>
          <w:rFonts w:hint="eastAsia"/>
        </w:rPr>
        <w:t>，</w:t>
      </w:r>
      <w:r w:rsidR="00255F3A">
        <w:rPr>
          <w:rFonts w:hint="eastAsia"/>
        </w:rPr>
        <w:t>SearchBookAction</w:t>
      </w:r>
      <w:r w:rsidR="006A5C90">
        <w:rPr>
          <w:rFonts w:hint="eastAsia"/>
        </w:rPr>
        <w:t>，</w:t>
      </w:r>
      <w:r w:rsidR="00081F50">
        <w:rPr>
          <w:rFonts w:hint="eastAsia"/>
        </w:rPr>
        <w:t>Submit</w:t>
      </w:r>
      <w:r w:rsidR="00E35D29">
        <w:rPr>
          <w:rFonts w:hint="eastAsia"/>
        </w:rPr>
        <w:t>CommentAction</w:t>
      </w:r>
      <w:r w:rsidR="00530D00">
        <w:rPr>
          <w:rFonts w:hint="eastAsia"/>
        </w:rPr>
        <w:t>，GetCommentAction</w:t>
      </w:r>
      <w:r w:rsidR="00237549">
        <w:rPr>
          <w:rFonts w:hint="eastAsia"/>
        </w:rPr>
        <w:t>，</w:t>
      </w:r>
      <w:r w:rsidR="00E220A1">
        <w:rPr>
          <w:rFonts w:hint="eastAsia"/>
        </w:rPr>
        <w:t xml:space="preserve"> </w:t>
      </w:r>
      <w:r w:rsidR="004C565C">
        <w:rPr>
          <w:rFonts w:hint="eastAsia"/>
        </w:rPr>
        <w:t>ManageUser</w:t>
      </w:r>
      <w:r w:rsidR="00514E2E">
        <w:rPr>
          <w:rFonts w:hint="eastAsia"/>
        </w:rPr>
        <w:t>Action</w:t>
      </w:r>
      <w:r w:rsidR="007B16A5">
        <w:rPr>
          <w:rFonts w:hint="eastAsia"/>
        </w:rPr>
        <w:t>，</w:t>
      </w:r>
      <w:r w:rsidR="00F8352E">
        <w:rPr>
          <w:rFonts w:hint="eastAsia"/>
        </w:rPr>
        <w:t>Manage</w:t>
      </w:r>
      <w:r w:rsidR="001C5EA0">
        <w:rPr>
          <w:rFonts w:hint="eastAsia"/>
        </w:rPr>
        <w:t>Book</w:t>
      </w:r>
      <w:r w:rsidR="00C9595A">
        <w:rPr>
          <w:rFonts w:hint="eastAsia"/>
        </w:rPr>
        <w:t>Action</w:t>
      </w:r>
      <w:r w:rsidR="00CC40BD">
        <w:rPr>
          <w:rFonts w:hint="eastAsia"/>
        </w:rPr>
        <w:t>和</w:t>
      </w:r>
      <w:r w:rsidR="007E6D27">
        <w:rPr>
          <w:rFonts w:hint="eastAsia"/>
        </w:rPr>
        <w:t>ManageCommentAction</w:t>
      </w:r>
      <w:r w:rsidR="00CC40BD">
        <w:rPr>
          <w:rFonts w:hint="eastAsia"/>
        </w:rPr>
        <w:t>共</w:t>
      </w:r>
      <w:r w:rsidR="0061500F">
        <w:rPr>
          <w:rFonts w:hint="eastAsia"/>
        </w:rPr>
        <w:t>13</w:t>
      </w:r>
      <w:r w:rsidR="00CC40BD">
        <w:rPr>
          <w:rFonts w:hint="eastAsia"/>
        </w:rPr>
        <w:t>个子包组成。</w:t>
      </w:r>
    </w:p>
    <w:p w:rsidR="00BF7ED2" w:rsidRDefault="007A79E5" w:rsidP="00A172E8">
      <w:pPr>
        <w:ind w:left="720"/>
        <w:jc w:val="center"/>
      </w:pPr>
      <w:r>
        <w:rPr>
          <w:noProof/>
          <w:snapToGrid/>
        </w:rPr>
        <w:drawing>
          <wp:inline distT="0" distB="0" distL="0" distR="0" wp14:anchorId="2CE79BFC" wp14:editId="5F827845">
            <wp:extent cx="6504762" cy="4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FA" w:rsidRPr="00DD176A" w:rsidRDefault="004023FA" w:rsidP="004023FA">
      <w:pPr>
        <w:ind w:left="720"/>
        <w:jc w:val="center"/>
        <w:rPr>
          <w:rFonts w:hint="eastAsia"/>
        </w:rPr>
      </w:pPr>
      <w:r>
        <w:rPr>
          <w:rFonts w:hint="eastAsia"/>
        </w:rPr>
        <w:t>图3 Application层架构图</w:t>
      </w:r>
    </w:p>
    <w:p w:rsidR="005A6298" w:rsidRDefault="00921B92" w:rsidP="005A6298">
      <w:pPr>
        <w:pStyle w:val="2"/>
      </w:pPr>
      <w:r>
        <w:rPr>
          <w:rFonts w:hint="eastAsia"/>
        </w:rPr>
        <w:t>Business</w:t>
      </w:r>
      <w:r>
        <w:t xml:space="preserve"> </w:t>
      </w:r>
      <w:r w:rsidR="00EA7F80">
        <w:rPr>
          <w:rFonts w:hint="eastAsia"/>
        </w:rPr>
        <w:t>Service层</w:t>
      </w:r>
    </w:p>
    <w:p w:rsidR="005051EE" w:rsidRDefault="00457E7C" w:rsidP="00457E7C">
      <w:pPr>
        <w:ind w:left="720"/>
        <w:jc w:val="center"/>
      </w:pPr>
      <w:r>
        <w:rPr>
          <w:noProof/>
          <w:snapToGrid/>
        </w:rPr>
        <w:drawing>
          <wp:inline distT="0" distB="0" distL="0" distR="0" wp14:anchorId="67452D9F" wp14:editId="0F3627EC">
            <wp:extent cx="4047619" cy="35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7C" w:rsidRDefault="00AE023C" w:rsidP="00457E7C">
      <w:pPr>
        <w:ind w:left="720"/>
        <w:jc w:val="center"/>
      </w:pPr>
      <w:r>
        <w:rPr>
          <w:rFonts w:hint="eastAsia"/>
        </w:rPr>
        <w:t>图4</w:t>
      </w:r>
      <w:r>
        <w:t xml:space="preserve"> </w:t>
      </w:r>
      <w:r w:rsidR="000031AF">
        <w:rPr>
          <w:rFonts w:hint="eastAsia"/>
        </w:rPr>
        <w:t>Business</w:t>
      </w:r>
      <w:r>
        <w:rPr>
          <w:rFonts w:hint="eastAsia"/>
        </w:rPr>
        <w:t>Service层</w:t>
      </w:r>
      <w:r w:rsidR="000522FD">
        <w:rPr>
          <w:rFonts w:hint="eastAsia"/>
        </w:rPr>
        <w:t>架构图</w:t>
      </w:r>
    </w:p>
    <w:p w:rsidR="003A70D9" w:rsidRDefault="003A70D9" w:rsidP="003A70D9">
      <w:r>
        <w:tab/>
      </w:r>
      <w:r w:rsidR="00FC44D8">
        <w:rPr>
          <w:rFonts w:hint="eastAsia"/>
        </w:rPr>
        <w:t>Business</w:t>
      </w:r>
      <w:r>
        <w:rPr>
          <w:rFonts w:hint="eastAsia"/>
        </w:rPr>
        <w:t>Service层</w:t>
      </w:r>
      <w:r w:rsidR="000E3B3F">
        <w:rPr>
          <w:rFonts w:hint="eastAsia"/>
        </w:rPr>
        <w:t>由Service，Dao和Model三个</w:t>
      </w:r>
      <w:r w:rsidR="00BC6842">
        <w:rPr>
          <w:rFonts w:hint="eastAsia"/>
        </w:rPr>
        <w:t>子</w:t>
      </w:r>
      <w:r w:rsidR="000E3B3F">
        <w:rPr>
          <w:rFonts w:hint="eastAsia"/>
        </w:rPr>
        <w:t>包组成。</w:t>
      </w:r>
    </w:p>
    <w:p w:rsidR="00F37F07" w:rsidRDefault="00F37F07" w:rsidP="00F37F07">
      <w:pPr>
        <w:pStyle w:val="2"/>
        <w:numPr>
          <w:ilvl w:val="0"/>
          <w:numId w:val="0"/>
        </w:numPr>
        <w:ind w:left="720" w:hanging="720"/>
      </w:pPr>
      <w:r>
        <w:t>3.3.1</w:t>
      </w:r>
      <w:r>
        <w:tab/>
      </w:r>
      <w:r>
        <w:rPr>
          <w:rFonts w:hint="eastAsia"/>
        </w:rPr>
        <w:t>Service包</w:t>
      </w:r>
    </w:p>
    <w:p w:rsidR="00832476" w:rsidRDefault="00832476" w:rsidP="00832476">
      <w:pPr>
        <w:jc w:val="center"/>
      </w:pPr>
      <w:r>
        <w:rPr>
          <w:noProof/>
          <w:snapToGrid/>
        </w:rPr>
        <w:drawing>
          <wp:inline distT="0" distB="0" distL="0" distR="0" wp14:anchorId="0198ED8E" wp14:editId="79E2FBF1">
            <wp:extent cx="4447619" cy="29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76" w:rsidRPr="00832476" w:rsidRDefault="00832476" w:rsidP="00832476">
      <w:pPr>
        <w:jc w:val="center"/>
        <w:rPr>
          <w:rFonts w:hint="eastAsia"/>
        </w:rPr>
      </w:pPr>
      <w:r>
        <w:rPr>
          <w:rFonts w:hint="eastAsia"/>
        </w:rPr>
        <w:t>图5 Service包架构图</w:t>
      </w:r>
    </w:p>
    <w:p w:rsidR="00AE09C6" w:rsidRPr="00AE09C6" w:rsidRDefault="00AE09C6" w:rsidP="00AE09C6">
      <w:pPr>
        <w:rPr>
          <w:rFonts w:hint="eastAsia"/>
        </w:rPr>
      </w:pPr>
      <w:r>
        <w:tab/>
      </w:r>
      <w:r w:rsidR="00102C09">
        <w:rPr>
          <w:rFonts w:hint="eastAsia"/>
        </w:rPr>
        <w:t>Service</w:t>
      </w:r>
      <w:r w:rsidR="00D659B0">
        <w:rPr>
          <w:rFonts w:hint="eastAsia"/>
        </w:rPr>
        <w:t>包</w:t>
      </w:r>
      <w:r w:rsidR="00B8338C">
        <w:rPr>
          <w:rFonts w:hint="eastAsia"/>
        </w:rPr>
        <w:t>由</w:t>
      </w:r>
      <w:r w:rsidR="00927245">
        <w:rPr>
          <w:rFonts w:hint="eastAsia"/>
        </w:rPr>
        <w:t>UserService，BookService，CommentService三个子包组成。</w:t>
      </w:r>
    </w:p>
    <w:p w:rsidR="00F37F07" w:rsidRDefault="00BD1618" w:rsidP="00F37F07">
      <w:pPr>
        <w:pStyle w:val="2"/>
        <w:numPr>
          <w:ilvl w:val="0"/>
          <w:numId w:val="0"/>
        </w:numPr>
        <w:ind w:left="720" w:hanging="720"/>
      </w:pPr>
      <w:r>
        <w:t>3.3.2</w:t>
      </w:r>
      <w:r w:rsidR="00F37F07">
        <w:tab/>
      </w:r>
      <w:r w:rsidR="007310D3">
        <w:rPr>
          <w:rFonts w:hint="eastAsia"/>
        </w:rPr>
        <w:t>Dao</w:t>
      </w:r>
      <w:r w:rsidR="00F37F07">
        <w:rPr>
          <w:rFonts w:hint="eastAsia"/>
        </w:rPr>
        <w:t>包</w:t>
      </w:r>
    </w:p>
    <w:p w:rsidR="00AE09C6" w:rsidRPr="00AE09C6" w:rsidRDefault="00AE09C6" w:rsidP="00AE09C6">
      <w:pPr>
        <w:rPr>
          <w:rFonts w:hint="eastAsia"/>
        </w:rPr>
      </w:pPr>
      <w:r>
        <w:tab/>
      </w:r>
      <w:r w:rsidR="00474CAC">
        <w:rPr>
          <w:rFonts w:hint="eastAsia"/>
        </w:rPr>
        <w:t>Dao</w:t>
      </w:r>
      <w:r w:rsidR="00FF32AE">
        <w:rPr>
          <w:rFonts w:hint="eastAsia"/>
        </w:rPr>
        <w:t>包由UserDao，BookDao和CommentDao三个子包组成</w:t>
      </w:r>
      <w:r w:rsidR="005B34BD">
        <w:rPr>
          <w:rFonts w:hint="eastAsia"/>
        </w:rPr>
        <w:t>。</w:t>
      </w:r>
    </w:p>
    <w:p w:rsidR="0063549B" w:rsidRDefault="006F05D1" w:rsidP="003547CF">
      <w:pPr>
        <w:pStyle w:val="2"/>
        <w:numPr>
          <w:ilvl w:val="0"/>
          <w:numId w:val="0"/>
        </w:numPr>
        <w:ind w:left="720" w:hanging="720"/>
      </w:pPr>
      <w:r>
        <w:t>3.3.3</w:t>
      </w:r>
      <w:r w:rsidR="00F37F07">
        <w:tab/>
      </w:r>
      <w:r w:rsidR="00D929E1">
        <w:rPr>
          <w:rFonts w:hint="eastAsia"/>
        </w:rPr>
        <w:t>Model</w:t>
      </w:r>
      <w:r w:rsidR="00F37F07">
        <w:rPr>
          <w:rFonts w:hint="eastAsia"/>
        </w:rPr>
        <w:t>包</w:t>
      </w:r>
    </w:p>
    <w:p w:rsidR="008525DD" w:rsidRPr="008525DD" w:rsidRDefault="00CE7929" w:rsidP="008525DD">
      <w:pPr>
        <w:rPr>
          <w:rFonts w:hint="eastAsia"/>
        </w:rPr>
      </w:pPr>
      <w:r>
        <w:tab/>
      </w:r>
      <w:bookmarkStart w:id="6" w:name="_GoBack"/>
      <w:bookmarkEnd w:id="6"/>
    </w:p>
    <w:p w:rsidR="005A6298" w:rsidRDefault="00E97818" w:rsidP="005A6298">
      <w:pPr>
        <w:pStyle w:val="2"/>
      </w:pPr>
      <w:r>
        <w:rPr>
          <w:rFonts w:hint="eastAsia"/>
        </w:rPr>
        <w:t>Middleware层</w:t>
      </w:r>
    </w:p>
    <w:p w:rsidR="003A46E4" w:rsidRDefault="005A6298" w:rsidP="005A6298">
      <w:pPr>
        <w:pStyle w:val="InfoBlue"/>
      </w:pPr>
      <w:r>
        <w:t xml:space="preserve"> </w:t>
      </w:r>
      <w:r w:rsidR="003A46E4">
        <w:t>[</w:t>
      </w:r>
      <w:r w:rsidR="003A46E4"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 w:rsidR="003A46E4">
        <w:rPr>
          <w:rFonts w:ascii="Times New Roman"/>
        </w:rPr>
        <w:t xml:space="preserve"> </w:t>
      </w:r>
    </w:p>
    <w:p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</w:pPr>
    </w:p>
    <w:p w:rsidR="002B34A5" w:rsidRDefault="00FB1A25" w:rsidP="002B34A5">
      <w:pPr>
        <w:pStyle w:val="1"/>
        <w:ind w:left="360" w:hanging="360"/>
      </w:pPr>
      <w:bookmarkStart w:id="11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1"/>
    </w:p>
    <w:p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229" w:rsidRDefault="00EC1229">
      <w:r>
        <w:separator/>
      </w:r>
    </w:p>
  </w:endnote>
  <w:endnote w:type="continuationSeparator" w:id="0">
    <w:p w:rsidR="00EC1229" w:rsidRDefault="00EC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E730D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B5077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B5077" w:rsidRPr="006B5077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229" w:rsidRDefault="00EC1229">
      <w:r>
        <w:separator/>
      </w:r>
    </w:p>
  </w:footnote>
  <w:footnote w:type="continuationSeparator" w:id="0">
    <w:p w:rsidR="00EC1229" w:rsidRDefault="00EC1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E730D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5C0571">
            <w:rPr>
              <w:rFonts w:ascii="Times New Roman" w:hint="eastAsia"/>
            </w:rPr>
            <w:t>LoveBook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5C0571">
            <w:rPr>
              <w:rFonts w:ascii="Times New Roman"/>
              <w:noProof/>
            </w:rPr>
            <w:t>1.0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5C0571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5C057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DE1A22">
            <w:rPr>
              <w:rFonts w:ascii="Times New Roman"/>
              <w:noProof/>
            </w:rPr>
            <w:t>27</w:t>
          </w:r>
          <w:r w:rsidR="005C0571">
            <w:rPr>
              <w:rFonts w:ascii="Times New Roman"/>
              <w:noProof/>
            </w:rPr>
            <w:t>/6/2017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1D2293"/>
    <w:multiLevelType w:val="multilevel"/>
    <w:tmpl w:val="2236F3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71"/>
    <w:rsid w:val="000031AF"/>
    <w:rsid w:val="00003C8E"/>
    <w:rsid w:val="000044FA"/>
    <w:rsid w:val="00006C1F"/>
    <w:rsid w:val="00014801"/>
    <w:rsid w:val="00014FA9"/>
    <w:rsid w:val="00032544"/>
    <w:rsid w:val="000522FD"/>
    <w:rsid w:val="0005794C"/>
    <w:rsid w:val="00066DA8"/>
    <w:rsid w:val="0007486A"/>
    <w:rsid w:val="00081F50"/>
    <w:rsid w:val="00086016"/>
    <w:rsid w:val="000900BD"/>
    <w:rsid w:val="00090912"/>
    <w:rsid w:val="0009419F"/>
    <w:rsid w:val="000967B1"/>
    <w:rsid w:val="00096B12"/>
    <w:rsid w:val="000A1EA1"/>
    <w:rsid w:val="000C3A43"/>
    <w:rsid w:val="000C3B57"/>
    <w:rsid w:val="000C5F36"/>
    <w:rsid w:val="000E3154"/>
    <w:rsid w:val="000E3B3F"/>
    <w:rsid w:val="000F1BBB"/>
    <w:rsid w:val="00102C09"/>
    <w:rsid w:val="00110ADD"/>
    <w:rsid w:val="00114915"/>
    <w:rsid w:val="00114B57"/>
    <w:rsid w:val="00115100"/>
    <w:rsid w:val="001172AE"/>
    <w:rsid w:val="00127051"/>
    <w:rsid w:val="00132C55"/>
    <w:rsid w:val="001444D5"/>
    <w:rsid w:val="00145FA3"/>
    <w:rsid w:val="00147B5F"/>
    <w:rsid w:val="00150E5D"/>
    <w:rsid w:val="00151752"/>
    <w:rsid w:val="00170E4E"/>
    <w:rsid w:val="00172413"/>
    <w:rsid w:val="0017391C"/>
    <w:rsid w:val="00175500"/>
    <w:rsid w:val="001761BA"/>
    <w:rsid w:val="0017729C"/>
    <w:rsid w:val="0019192E"/>
    <w:rsid w:val="001937D8"/>
    <w:rsid w:val="0019671D"/>
    <w:rsid w:val="001969AF"/>
    <w:rsid w:val="001A55D4"/>
    <w:rsid w:val="001B3456"/>
    <w:rsid w:val="001B4D35"/>
    <w:rsid w:val="001C5EA0"/>
    <w:rsid w:val="001C7377"/>
    <w:rsid w:val="001D0182"/>
    <w:rsid w:val="001D2EA0"/>
    <w:rsid w:val="001E2A8C"/>
    <w:rsid w:val="001E4920"/>
    <w:rsid w:val="001F2394"/>
    <w:rsid w:val="00202D5C"/>
    <w:rsid w:val="00204478"/>
    <w:rsid w:val="00205981"/>
    <w:rsid w:val="00213325"/>
    <w:rsid w:val="00233D65"/>
    <w:rsid w:val="00237549"/>
    <w:rsid w:val="00255F3A"/>
    <w:rsid w:val="00260609"/>
    <w:rsid w:val="00267236"/>
    <w:rsid w:val="0027008D"/>
    <w:rsid w:val="00270360"/>
    <w:rsid w:val="00277E4A"/>
    <w:rsid w:val="00295753"/>
    <w:rsid w:val="00296B95"/>
    <w:rsid w:val="002A5AC5"/>
    <w:rsid w:val="002B12E4"/>
    <w:rsid w:val="002B34A5"/>
    <w:rsid w:val="002C01A7"/>
    <w:rsid w:val="002C094E"/>
    <w:rsid w:val="002C0CAC"/>
    <w:rsid w:val="002C17D1"/>
    <w:rsid w:val="002C48CA"/>
    <w:rsid w:val="002C7325"/>
    <w:rsid w:val="002D4529"/>
    <w:rsid w:val="002E5147"/>
    <w:rsid w:val="002E6635"/>
    <w:rsid w:val="002F1883"/>
    <w:rsid w:val="0030693D"/>
    <w:rsid w:val="00311874"/>
    <w:rsid w:val="00312D69"/>
    <w:rsid w:val="00333593"/>
    <w:rsid w:val="003337D3"/>
    <w:rsid w:val="003449B8"/>
    <w:rsid w:val="003465A1"/>
    <w:rsid w:val="003547CF"/>
    <w:rsid w:val="00356C9C"/>
    <w:rsid w:val="0036371F"/>
    <w:rsid w:val="003861E1"/>
    <w:rsid w:val="0039122D"/>
    <w:rsid w:val="003A46E4"/>
    <w:rsid w:val="003A67A5"/>
    <w:rsid w:val="003A70D9"/>
    <w:rsid w:val="003B572B"/>
    <w:rsid w:val="003D598B"/>
    <w:rsid w:val="003E2102"/>
    <w:rsid w:val="003E5290"/>
    <w:rsid w:val="0040099A"/>
    <w:rsid w:val="004023FA"/>
    <w:rsid w:val="00416C48"/>
    <w:rsid w:val="004456AF"/>
    <w:rsid w:val="00457E7C"/>
    <w:rsid w:val="00474CAC"/>
    <w:rsid w:val="0047760A"/>
    <w:rsid w:val="00483313"/>
    <w:rsid w:val="0048672E"/>
    <w:rsid w:val="00486CE6"/>
    <w:rsid w:val="004A12A6"/>
    <w:rsid w:val="004B089E"/>
    <w:rsid w:val="004C0D24"/>
    <w:rsid w:val="004C565C"/>
    <w:rsid w:val="004D13CE"/>
    <w:rsid w:val="004D1FA4"/>
    <w:rsid w:val="004E2DA6"/>
    <w:rsid w:val="004E729B"/>
    <w:rsid w:val="004E730D"/>
    <w:rsid w:val="004F446D"/>
    <w:rsid w:val="005010C6"/>
    <w:rsid w:val="005051EE"/>
    <w:rsid w:val="00514E2E"/>
    <w:rsid w:val="00524348"/>
    <w:rsid w:val="00525054"/>
    <w:rsid w:val="005303E6"/>
    <w:rsid w:val="00530D00"/>
    <w:rsid w:val="00530E98"/>
    <w:rsid w:val="00531CBA"/>
    <w:rsid w:val="0053541F"/>
    <w:rsid w:val="0053666B"/>
    <w:rsid w:val="00550587"/>
    <w:rsid w:val="005626C8"/>
    <w:rsid w:val="00563884"/>
    <w:rsid w:val="005654EA"/>
    <w:rsid w:val="00570B93"/>
    <w:rsid w:val="00575EF6"/>
    <w:rsid w:val="00581917"/>
    <w:rsid w:val="005849CB"/>
    <w:rsid w:val="00592A18"/>
    <w:rsid w:val="00595556"/>
    <w:rsid w:val="005A6298"/>
    <w:rsid w:val="005B34BD"/>
    <w:rsid w:val="005C0571"/>
    <w:rsid w:val="005C4C89"/>
    <w:rsid w:val="005E6C28"/>
    <w:rsid w:val="005E795C"/>
    <w:rsid w:val="0060735C"/>
    <w:rsid w:val="00612591"/>
    <w:rsid w:val="0061500F"/>
    <w:rsid w:val="0063549B"/>
    <w:rsid w:val="00645338"/>
    <w:rsid w:val="006530D7"/>
    <w:rsid w:val="00655986"/>
    <w:rsid w:val="006571B6"/>
    <w:rsid w:val="00657519"/>
    <w:rsid w:val="00666D0D"/>
    <w:rsid w:val="006760F1"/>
    <w:rsid w:val="00676143"/>
    <w:rsid w:val="006843D0"/>
    <w:rsid w:val="00692E93"/>
    <w:rsid w:val="00693D88"/>
    <w:rsid w:val="006A5C90"/>
    <w:rsid w:val="006B5077"/>
    <w:rsid w:val="006C3579"/>
    <w:rsid w:val="006C3631"/>
    <w:rsid w:val="006C4E7B"/>
    <w:rsid w:val="006C719B"/>
    <w:rsid w:val="006D11AA"/>
    <w:rsid w:val="006D55F4"/>
    <w:rsid w:val="006F05D1"/>
    <w:rsid w:val="00705895"/>
    <w:rsid w:val="00711813"/>
    <w:rsid w:val="0072699B"/>
    <w:rsid w:val="0073104E"/>
    <w:rsid w:val="007310D3"/>
    <w:rsid w:val="00734C27"/>
    <w:rsid w:val="00746EA9"/>
    <w:rsid w:val="0075323D"/>
    <w:rsid w:val="00763CA7"/>
    <w:rsid w:val="007668BB"/>
    <w:rsid w:val="007811E8"/>
    <w:rsid w:val="00786158"/>
    <w:rsid w:val="00787E34"/>
    <w:rsid w:val="00793AEA"/>
    <w:rsid w:val="00796375"/>
    <w:rsid w:val="007A79E5"/>
    <w:rsid w:val="007B113C"/>
    <w:rsid w:val="007B16A5"/>
    <w:rsid w:val="007B43E9"/>
    <w:rsid w:val="007D0135"/>
    <w:rsid w:val="007D79EA"/>
    <w:rsid w:val="007E04FB"/>
    <w:rsid w:val="007E6D27"/>
    <w:rsid w:val="007E7CF4"/>
    <w:rsid w:val="007F3E4E"/>
    <w:rsid w:val="00802BBB"/>
    <w:rsid w:val="00813F23"/>
    <w:rsid w:val="00816884"/>
    <w:rsid w:val="00820E27"/>
    <w:rsid w:val="0082799F"/>
    <w:rsid w:val="00831FC5"/>
    <w:rsid w:val="00832476"/>
    <w:rsid w:val="00841DFB"/>
    <w:rsid w:val="00843F9B"/>
    <w:rsid w:val="00847B61"/>
    <w:rsid w:val="008525DD"/>
    <w:rsid w:val="00866B1B"/>
    <w:rsid w:val="00881B1B"/>
    <w:rsid w:val="00895330"/>
    <w:rsid w:val="00896A4C"/>
    <w:rsid w:val="008B0BE4"/>
    <w:rsid w:val="008B692E"/>
    <w:rsid w:val="008C75F5"/>
    <w:rsid w:val="008D1658"/>
    <w:rsid w:val="008E6285"/>
    <w:rsid w:val="008F7609"/>
    <w:rsid w:val="00904043"/>
    <w:rsid w:val="009140F7"/>
    <w:rsid w:val="00921B92"/>
    <w:rsid w:val="0092240B"/>
    <w:rsid w:val="0092531B"/>
    <w:rsid w:val="00927245"/>
    <w:rsid w:val="009410DC"/>
    <w:rsid w:val="00941A42"/>
    <w:rsid w:val="009469CA"/>
    <w:rsid w:val="009773EE"/>
    <w:rsid w:val="009813A8"/>
    <w:rsid w:val="009957EC"/>
    <w:rsid w:val="009A2ED6"/>
    <w:rsid w:val="009A3548"/>
    <w:rsid w:val="009B5F68"/>
    <w:rsid w:val="009C151E"/>
    <w:rsid w:val="009C5494"/>
    <w:rsid w:val="009D028D"/>
    <w:rsid w:val="009F449D"/>
    <w:rsid w:val="00A007A2"/>
    <w:rsid w:val="00A107D1"/>
    <w:rsid w:val="00A1372B"/>
    <w:rsid w:val="00A13DAF"/>
    <w:rsid w:val="00A149DB"/>
    <w:rsid w:val="00A172E8"/>
    <w:rsid w:val="00A2561D"/>
    <w:rsid w:val="00A3021E"/>
    <w:rsid w:val="00A30A53"/>
    <w:rsid w:val="00A340E2"/>
    <w:rsid w:val="00A36E0B"/>
    <w:rsid w:val="00A45F05"/>
    <w:rsid w:val="00A47109"/>
    <w:rsid w:val="00A50F5E"/>
    <w:rsid w:val="00A52949"/>
    <w:rsid w:val="00A53DD8"/>
    <w:rsid w:val="00A753DC"/>
    <w:rsid w:val="00A75A7C"/>
    <w:rsid w:val="00A76B0B"/>
    <w:rsid w:val="00A931DC"/>
    <w:rsid w:val="00AB05BC"/>
    <w:rsid w:val="00AB0CD5"/>
    <w:rsid w:val="00AC1B13"/>
    <w:rsid w:val="00AC234E"/>
    <w:rsid w:val="00AC6B1C"/>
    <w:rsid w:val="00AD7CA7"/>
    <w:rsid w:val="00AE023C"/>
    <w:rsid w:val="00AE09C6"/>
    <w:rsid w:val="00AF2AF8"/>
    <w:rsid w:val="00B22EB4"/>
    <w:rsid w:val="00B407AF"/>
    <w:rsid w:val="00B40E83"/>
    <w:rsid w:val="00B54199"/>
    <w:rsid w:val="00B55828"/>
    <w:rsid w:val="00B6132E"/>
    <w:rsid w:val="00B71B88"/>
    <w:rsid w:val="00B749BA"/>
    <w:rsid w:val="00B76637"/>
    <w:rsid w:val="00B80E92"/>
    <w:rsid w:val="00B8338C"/>
    <w:rsid w:val="00B835F6"/>
    <w:rsid w:val="00B86DE4"/>
    <w:rsid w:val="00BA6A98"/>
    <w:rsid w:val="00BA7F03"/>
    <w:rsid w:val="00BB0EF2"/>
    <w:rsid w:val="00BB21F0"/>
    <w:rsid w:val="00BB3BBC"/>
    <w:rsid w:val="00BC3097"/>
    <w:rsid w:val="00BC6842"/>
    <w:rsid w:val="00BD1618"/>
    <w:rsid w:val="00BD581E"/>
    <w:rsid w:val="00BE0E9C"/>
    <w:rsid w:val="00BE3C8A"/>
    <w:rsid w:val="00BE5075"/>
    <w:rsid w:val="00BF5F22"/>
    <w:rsid w:val="00BF7ED2"/>
    <w:rsid w:val="00C005D3"/>
    <w:rsid w:val="00C11CD5"/>
    <w:rsid w:val="00C1376C"/>
    <w:rsid w:val="00C21816"/>
    <w:rsid w:val="00C23B19"/>
    <w:rsid w:val="00C31F54"/>
    <w:rsid w:val="00C3508D"/>
    <w:rsid w:val="00C45B4A"/>
    <w:rsid w:val="00C711D1"/>
    <w:rsid w:val="00C73D65"/>
    <w:rsid w:val="00C82294"/>
    <w:rsid w:val="00C82AF4"/>
    <w:rsid w:val="00C91AF0"/>
    <w:rsid w:val="00C95188"/>
    <w:rsid w:val="00C9595A"/>
    <w:rsid w:val="00C9624A"/>
    <w:rsid w:val="00CB24C1"/>
    <w:rsid w:val="00CB2DDE"/>
    <w:rsid w:val="00CC3294"/>
    <w:rsid w:val="00CC3BDD"/>
    <w:rsid w:val="00CC3E7D"/>
    <w:rsid w:val="00CC40BD"/>
    <w:rsid w:val="00CD3D66"/>
    <w:rsid w:val="00CD48F8"/>
    <w:rsid w:val="00CE0EB6"/>
    <w:rsid w:val="00CE2215"/>
    <w:rsid w:val="00CE7929"/>
    <w:rsid w:val="00CF12D5"/>
    <w:rsid w:val="00CF3061"/>
    <w:rsid w:val="00CF3198"/>
    <w:rsid w:val="00D02512"/>
    <w:rsid w:val="00D229B1"/>
    <w:rsid w:val="00D27197"/>
    <w:rsid w:val="00D31EC1"/>
    <w:rsid w:val="00D42EC1"/>
    <w:rsid w:val="00D44CC0"/>
    <w:rsid w:val="00D659B0"/>
    <w:rsid w:val="00D71AFB"/>
    <w:rsid w:val="00D74418"/>
    <w:rsid w:val="00D80217"/>
    <w:rsid w:val="00D86860"/>
    <w:rsid w:val="00D8734A"/>
    <w:rsid w:val="00D929E1"/>
    <w:rsid w:val="00DA331F"/>
    <w:rsid w:val="00DA390C"/>
    <w:rsid w:val="00DB76BF"/>
    <w:rsid w:val="00DC5CE0"/>
    <w:rsid w:val="00DC61B2"/>
    <w:rsid w:val="00DD176A"/>
    <w:rsid w:val="00DE1A21"/>
    <w:rsid w:val="00DE1A22"/>
    <w:rsid w:val="00DF2B7E"/>
    <w:rsid w:val="00DF3DFE"/>
    <w:rsid w:val="00DF4287"/>
    <w:rsid w:val="00DF535D"/>
    <w:rsid w:val="00DF5564"/>
    <w:rsid w:val="00DF7BA1"/>
    <w:rsid w:val="00E01F7C"/>
    <w:rsid w:val="00E05A20"/>
    <w:rsid w:val="00E220A1"/>
    <w:rsid w:val="00E2245F"/>
    <w:rsid w:val="00E228C6"/>
    <w:rsid w:val="00E23103"/>
    <w:rsid w:val="00E308E7"/>
    <w:rsid w:val="00E35D29"/>
    <w:rsid w:val="00E4136A"/>
    <w:rsid w:val="00E477BA"/>
    <w:rsid w:val="00E57324"/>
    <w:rsid w:val="00E578A5"/>
    <w:rsid w:val="00E728F7"/>
    <w:rsid w:val="00E81A03"/>
    <w:rsid w:val="00E836D0"/>
    <w:rsid w:val="00E973CA"/>
    <w:rsid w:val="00E97818"/>
    <w:rsid w:val="00E97A32"/>
    <w:rsid w:val="00EA07BD"/>
    <w:rsid w:val="00EA0DFA"/>
    <w:rsid w:val="00EA7F80"/>
    <w:rsid w:val="00EB142B"/>
    <w:rsid w:val="00EB37E7"/>
    <w:rsid w:val="00EB7CCD"/>
    <w:rsid w:val="00EC1229"/>
    <w:rsid w:val="00ED2240"/>
    <w:rsid w:val="00EE5F19"/>
    <w:rsid w:val="00EF6C91"/>
    <w:rsid w:val="00F021A8"/>
    <w:rsid w:val="00F03C12"/>
    <w:rsid w:val="00F1165F"/>
    <w:rsid w:val="00F3430D"/>
    <w:rsid w:val="00F37F07"/>
    <w:rsid w:val="00F459A4"/>
    <w:rsid w:val="00F57178"/>
    <w:rsid w:val="00F645E3"/>
    <w:rsid w:val="00F81D8C"/>
    <w:rsid w:val="00F8352E"/>
    <w:rsid w:val="00F9241F"/>
    <w:rsid w:val="00F94B86"/>
    <w:rsid w:val="00F96AAB"/>
    <w:rsid w:val="00FB1A25"/>
    <w:rsid w:val="00FB7C4E"/>
    <w:rsid w:val="00FC44D8"/>
    <w:rsid w:val="00FD7F73"/>
    <w:rsid w:val="00FE3325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0A9B2F"/>
  <w15:chartTrackingRefBased/>
  <w15:docId w15:val="{C7BCEDBC-88CE-4326-9352-727790D7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\Desktop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267</TotalTime>
  <Pages>1</Pages>
  <Words>391</Words>
  <Characters>2230</Characters>
  <Application>Microsoft Office Word</Application>
  <DocSecurity>0</DocSecurity>
  <Lines>18</Lines>
  <Paragraphs>5</Paragraphs>
  <ScaleCrop>false</ScaleCrop>
  <Company>&lt;SJTU&gt;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欧阳Mx</dc:creator>
  <cp:keywords/>
  <cp:lastModifiedBy>欧阳Mx</cp:lastModifiedBy>
  <cp:revision>716</cp:revision>
  <cp:lastPrinted>1899-12-31T16:00:00Z</cp:lastPrinted>
  <dcterms:created xsi:type="dcterms:W3CDTF">2017-06-26T08:45:00Z</dcterms:created>
  <dcterms:modified xsi:type="dcterms:W3CDTF">2017-06-27T09:29:00Z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